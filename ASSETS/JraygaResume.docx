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421"/>
        <w:tblW w:w="0" w:type="auto"/>
        <w:tblLayout w:type="fixed"/>
        <w:tblCellMar>
          <w:left w:w="115" w:type="dxa"/>
          <w:right w:w="115" w:type="dxa"/>
        </w:tblCellMar>
        <w:tblLook w:val="04A0" w:firstRow="1" w:lastRow="0" w:firstColumn="1" w:lastColumn="0" w:noHBand="0" w:noVBand="1"/>
      </w:tblPr>
      <w:tblGrid>
        <w:gridCol w:w="3497"/>
        <w:gridCol w:w="698"/>
        <w:gridCol w:w="6288"/>
      </w:tblGrid>
      <w:tr w:rsidR="001B2ABD" w14:paraId="7A05AD67" w14:textId="77777777" w:rsidTr="00DA4570">
        <w:trPr>
          <w:trHeight w:val="4250"/>
        </w:trPr>
        <w:tc>
          <w:tcPr>
            <w:tcW w:w="3497" w:type="dxa"/>
            <w:vAlign w:val="bottom"/>
          </w:tcPr>
          <w:p w14:paraId="19ED2C63" w14:textId="77777777" w:rsidR="001B2ABD" w:rsidRDefault="00E06BE2" w:rsidP="00DA4570">
            <w:pPr>
              <w:tabs>
                <w:tab w:val="left" w:pos="990"/>
              </w:tabs>
              <w:jc w:val="center"/>
            </w:pPr>
            <w:r>
              <w:rPr>
                <w:noProof/>
                <w:lang w:val="en-PH" w:eastAsia="en-PH"/>
              </w:rPr>
              <w:drawing>
                <wp:inline distT="0" distB="0" distL="0" distR="0" wp14:anchorId="4D418AE1" wp14:editId="396E6315">
                  <wp:extent cx="1847850" cy="1882140"/>
                  <wp:effectExtent l="171450" t="152400" r="171450" b="194310"/>
                  <wp:docPr id="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pic:cNvPicPr>
                            <a:picLocks noChangeAspect="1" noChangeArrowheads="1"/>
                          </pic:cNvPicPr>
                        </pic:nvPicPr>
                        <pic:blipFill>
                          <a:blip r:embed="rId10"/>
                          <a:stretch>
                            <a:fillRect/>
                          </a:stretch>
                        </pic:blipFill>
                        <pic:spPr bwMode="auto">
                          <a:xfrm>
                            <a:off x="0" y="0"/>
                            <a:ext cx="1847850" cy="1882140"/>
                          </a:xfrm>
                          <a:prstGeom prst="ellipse">
                            <a:avLst/>
                          </a:prstGeom>
                          <a:ln w="63500" cap="rnd">
                            <a:solidFill>
                              <a:schemeClr val="accent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tc>
        <w:tc>
          <w:tcPr>
            <w:tcW w:w="698" w:type="dxa"/>
          </w:tcPr>
          <w:p w14:paraId="3ACC8AD6" w14:textId="77777777" w:rsidR="001B2ABD" w:rsidRDefault="001B2ABD" w:rsidP="00DA4570">
            <w:pPr>
              <w:tabs>
                <w:tab w:val="left" w:pos="990"/>
              </w:tabs>
            </w:pPr>
          </w:p>
        </w:tc>
        <w:tc>
          <w:tcPr>
            <w:tcW w:w="6288" w:type="dxa"/>
            <w:vAlign w:val="bottom"/>
          </w:tcPr>
          <w:p w14:paraId="53F70869" w14:textId="77777777" w:rsidR="001B2ABD" w:rsidRPr="00DA4570" w:rsidRDefault="00E06BE2" w:rsidP="00DA4570">
            <w:pPr>
              <w:pStyle w:val="Title"/>
              <w:rPr>
                <w:sz w:val="72"/>
                <w:szCs w:val="72"/>
              </w:rPr>
            </w:pPr>
            <w:r w:rsidRPr="00DA4570">
              <w:rPr>
                <w:sz w:val="72"/>
                <w:szCs w:val="72"/>
              </w:rPr>
              <w:t>jAson Rayga</w:t>
            </w:r>
          </w:p>
          <w:p w14:paraId="470A87B9" w14:textId="0663E868" w:rsidR="001B2ABD" w:rsidRPr="00D16988" w:rsidRDefault="000A4F1D" w:rsidP="00DA4570">
            <w:pPr>
              <w:pStyle w:val="Heading2"/>
            </w:pPr>
            <w:r>
              <w:t>Software Developer/web Developer</w:t>
            </w:r>
            <w:bookmarkStart w:id="0" w:name="_GoBack"/>
            <w:bookmarkEnd w:id="0"/>
          </w:p>
        </w:tc>
      </w:tr>
      <w:tr w:rsidR="001B2ABD" w14:paraId="1A546306" w14:textId="77777777" w:rsidTr="00DA4570">
        <w:trPr>
          <w:trHeight w:val="7726"/>
        </w:trPr>
        <w:tc>
          <w:tcPr>
            <w:tcW w:w="3497" w:type="dxa"/>
          </w:tcPr>
          <w:p w14:paraId="13C5CB46" w14:textId="5B60B517" w:rsidR="00B06EE2" w:rsidRPr="00B06EE2" w:rsidRDefault="00D06876" w:rsidP="00DA4570">
            <w:pPr>
              <w:pStyle w:val="Heading3"/>
            </w:pPr>
            <w:sdt>
              <w:sdtPr>
                <w:id w:val="-1711873194"/>
                <w:placeholder>
                  <w:docPart w:val="0DBBA993E4D24D7FB58C306BDA2C24F9"/>
                </w:placeholder>
                <w:temporary/>
                <w:showingPlcHdr/>
                <w15:appearance w15:val="hidden"/>
              </w:sdtPr>
              <w:sdtEndPr/>
              <w:sdtContent>
                <w:r w:rsidR="00036450" w:rsidRPr="00D5459D">
                  <w:t>Profile</w:t>
                </w:r>
              </w:sdtContent>
            </w:sdt>
            <w:r w:rsidR="003F7F72">
              <w:t xml:space="preserve"> SUM</w:t>
            </w:r>
            <w:r w:rsidR="00AE5750">
              <w:t>M</w:t>
            </w:r>
            <w:r w:rsidR="003F7F72">
              <w:t>ARY</w:t>
            </w:r>
          </w:p>
          <w:p w14:paraId="26140B08" w14:textId="7A2F8B3E" w:rsidR="00036450" w:rsidRPr="00AC492F" w:rsidRDefault="00E06BE2" w:rsidP="00DA4570">
            <w:pPr>
              <w:rPr>
                <w:sz w:val="20"/>
                <w:szCs w:val="20"/>
              </w:rPr>
            </w:pPr>
            <w:r w:rsidRPr="00AC492F">
              <w:rPr>
                <w:color w:val="000000"/>
                <w:sz w:val="20"/>
                <w:szCs w:val="20"/>
              </w:rPr>
              <w:t>Outgoing young Web Developer knowledgeable in backend development and frontend development. Was the Main Developer for the very first Applicant Tracking Software and Resume Bank here in the Philippines Using numerous programming languages for Dynamic Web Application</w:t>
            </w:r>
            <w:r w:rsidR="003F7F72" w:rsidRPr="00AC492F">
              <w:rPr>
                <w:color w:val="000000"/>
                <w:sz w:val="20"/>
                <w:szCs w:val="20"/>
              </w:rPr>
              <w:t xml:space="preserve"> and Mobile Application</w:t>
            </w:r>
            <w:r w:rsidRPr="00AC492F">
              <w:rPr>
                <w:color w:val="000000"/>
                <w:sz w:val="20"/>
                <w:szCs w:val="20"/>
              </w:rPr>
              <w:t xml:space="preserve"> development including </w:t>
            </w:r>
            <w:r w:rsidRPr="00DF7023">
              <w:rPr>
                <w:b/>
                <w:bCs/>
                <w:color w:val="000000"/>
                <w:sz w:val="20"/>
                <w:szCs w:val="20"/>
              </w:rPr>
              <w:t>Angular</w:t>
            </w:r>
            <w:r w:rsidRPr="00AC492F">
              <w:rPr>
                <w:color w:val="000000"/>
                <w:sz w:val="20"/>
                <w:szCs w:val="20"/>
              </w:rPr>
              <w:t xml:space="preserve">, </w:t>
            </w:r>
            <w:r w:rsidRPr="00DF7023">
              <w:rPr>
                <w:b/>
                <w:bCs/>
                <w:color w:val="000000"/>
                <w:sz w:val="20"/>
                <w:szCs w:val="20"/>
              </w:rPr>
              <w:t>NodeJS</w:t>
            </w:r>
            <w:r w:rsidRPr="00AC492F">
              <w:rPr>
                <w:color w:val="000000"/>
                <w:sz w:val="20"/>
                <w:szCs w:val="20"/>
              </w:rPr>
              <w:t xml:space="preserve">, </w:t>
            </w:r>
            <w:r w:rsidRPr="00DF7023">
              <w:rPr>
                <w:b/>
                <w:bCs/>
                <w:color w:val="000000"/>
                <w:sz w:val="20"/>
                <w:szCs w:val="20"/>
              </w:rPr>
              <w:t>Ionic</w:t>
            </w:r>
            <w:r w:rsidRPr="00AC492F">
              <w:rPr>
                <w:color w:val="000000"/>
                <w:sz w:val="20"/>
                <w:szCs w:val="20"/>
              </w:rPr>
              <w:t xml:space="preserve">, </w:t>
            </w:r>
            <w:r w:rsidRPr="00DF7023">
              <w:rPr>
                <w:b/>
                <w:bCs/>
                <w:color w:val="000000"/>
                <w:sz w:val="20"/>
                <w:szCs w:val="20"/>
              </w:rPr>
              <w:t>AngularJS 1.x</w:t>
            </w:r>
            <w:r w:rsidRPr="00AC492F">
              <w:rPr>
                <w:color w:val="000000"/>
                <w:sz w:val="20"/>
                <w:szCs w:val="20"/>
              </w:rPr>
              <w:t xml:space="preserve">, </w:t>
            </w:r>
            <w:r w:rsidRPr="00DF7023">
              <w:rPr>
                <w:b/>
                <w:bCs/>
                <w:color w:val="000000"/>
                <w:sz w:val="20"/>
                <w:szCs w:val="20"/>
              </w:rPr>
              <w:t>SQL</w:t>
            </w:r>
            <w:r w:rsidRPr="00AC492F">
              <w:rPr>
                <w:color w:val="000000"/>
                <w:sz w:val="20"/>
                <w:szCs w:val="20"/>
              </w:rPr>
              <w:t xml:space="preserve">, </w:t>
            </w:r>
            <w:r w:rsidRPr="00DF7023">
              <w:rPr>
                <w:b/>
                <w:bCs/>
                <w:color w:val="000000"/>
                <w:sz w:val="20"/>
                <w:szCs w:val="20"/>
              </w:rPr>
              <w:t>PHP</w:t>
            </w:r>
            <w:r w:rsidRPr="00DF7023">
              <w:rPr>
                <w:color w:val="000000"/>
                <w:sz w:val="20"/>
                <w:szCs w:val="20"/>
              </w:rPr>
              <w:t>,</w:t>
            </w:r>
            <w:r w:rsidR="003F7F72" w:rsidRPr="00AC492F">
              <w:rPr>
                <w:color w:val="000000"/>
                <w:sz w:val="20"/>
                <w:szCs w:val="20"/>
              </w:rPr>
              <w:t xml:space="preserve"> </w:t>
            </w:r>
            <w:r w:rsidR="003F7F72" w:rsidRPr="00DF7023">
              <w:rPr>
                <w:b/>
                <w:bCs/>
                <w:color w:val="000000"/>
                <w:sz w:val="20"/>
                <w:szCs w:val="20"/>
              </w:rPr>
              <w:t>Firebase</w:t>
            </w:r>
            <w:r w:rsidR="003F7F72" w:rsidRPr="00AC492F">
              <w:rPr>
                <w:color w:val="000000"/>
                <w:sz w:val="20"/>
                <w:szCs w:val="20"/>
              </w:rPr>
              <w:t>,</w:t>
            </w:r>
            <w:r w:rsidRPr="00AC492F">
              <w:rPr>
                <w:color w:val="000000"/>
                <w:sz w:val="20"/>
                <w:szCs w:val="20"/>
              </w:rPr>
              <w:t xml:space="preserve"> </w:t>
            </w:r>
            <w:r w:rsidRPr="00DF7023">
              <w:rPr>
                <w:b/>
                <w:bCs/>
                <w:color w:val="000000"/>
                <w:sz w:val="20"/>
                <w:szCs w:val="20"/>
              </w:rPr>
              <w:t>HTML &amp; CSS</w:t>
            </w:r>
            <w:r w:rsidRPr="00AC492F">
              <w:rPr>
                <w:color w:val="000000"/>
                <w:sz w:val="20"/>
                <w:szCs w:val="20"/>
              </w:rPr>
              <w:t xml:space="preserve"> and </w:t>
            </w:r>
            <w:r w:rsidRPr="00DF7023">
              <w:rPr>
                <w:b/>
                <w:bCs/>
                <w:color w:val="000000"/>
                <w:sz w:val="20"/>
                <w:szCs w:val="20"/>
              </w:rPr>
              <w:t>Bootstrap 3.x</w:t>
            </w:r>
            <w:r w:rsidR="00AE6746" w:rsidRPr="00DF7023">
              <w:rPr>
                <w:b/>
                <w:bCs/>
                <w:color w:val="000000"/>
                <w:sz w:val="20"/>
                <w:szCs w:val="20"/>
              </w:rPr>
              <w:t xml:space="preserve"> to 4.x</w:t>
            </w:r>
            <w:r w:rsidR="00AE6746">
              <w:rPr>
                <w:color w:val="000000"/>
                <w:sz w:val="20"/>
                <w:szCs w:val="20"/>
              </w:rPr>
              <w:t xml:space="preserve">, </w:t>
            </w:r>
            <w:r w:rsidR="00AE6746" w:rsidRPr="00DF7023">
              <w:rPr>
                <w:b/>
                <w:bCs/>
                <w:color w:val="000000"/>
                <w:sz w:val="20"/>
                <w:szCs w:val="20"/>
              </w:rPr>
              <w:t>Angular Material</w:t>
            </w:r>
            <w:r w:rsidR="00AE6746">
              <w:rPr>
                <w:color w:val="000000"/>
                <w:sz w:val="20"/>
                <w:szCs w:val="20"/>
              </w:rPr>
              <w:t>.</w:t>
            </w:r>
          </w:p>
          <w:p w14:paraId="69F7FA23" w14:textId="77777777" w:rsidR="00036450" w:rsidRDefault="00036450" w:rsidP="00DA4570"/>
          <w:sdt>
            <w:sdtPr>
              <w:id w:val="-1954003311"/>
              <w:placeholder>
                <w:docPart w:val="2AEFD0A9445E41AF8BA806A68999FC56"/>
              </w:placeholder>
              <w:temporary/>
              <w:showingPlcHdr/>
              <w15:appearance w15:val="hidden"/>
            </w:sdtPr>
            <w:sdtEndPr/>
            <w:sdtContent>
              <w:p w14:paraId="6943EE73" w14:textId="77777777" w:rsidR="00036450" w:rsidRPr="00CB0055" w:rsidRDefault="00CB0055" w:rsidP="00DA4570">
                <w:pPr>
                  <w:pStyle w:val="Heading3"/>
                </w:pPr>
                <w:r w:rsidRPr="00CB0055">
                  <w:t>Contact</w:t>
                </w:r>
              </w:p>
            </w:sdtContent>
          </w:sdt>
          <w:p w14:paraId="6E1F9488" w14:textId="77777777" w:rsidR="004D3011" w:rsidRDefault="00E06BE2" w:rsidP="00DA4570">
            <w:r>
              <w:t>MOBILE NUMBER:</w:t>
            </w:r>
          </w:p>
          <w:p w14:paraId="4C920EAE" w14:textId="77777777" w:rsidR="004D3011" w:rsidRDefault="00E06BE2" w:rsidP="00DA4570">
            <w:r>
              <w:t>09214611784</w:t>
            </w:r>
          </w:p>
          <w:p w14:paraId="1A4A0AFF" w14:textId="77777777" w:rsidR="004D3011" w:rsidRPr="004D3011" w:rsidRDefault="004D3011" w:rsidP="00DA4570"/>
          <w:sdt>
            <w:sdtPr>
              <w:id w:val="67859272"/>
              <w:placeholder>
                <w:docPart w:val="AE497A5688774F239AD0178E6F967EFB"/>
              </w:placeholder>
              <w:temporary/>
              <w:showingPlcHdr/>
              <w15:appearance w15:val="hidden"/>
            </w:sdtPr>
            <w:sdtEndPr/>
            <w:sdtContent>
              <w:p w14:paraId="25948DB0" w14:textId="77777777" w:rsidR="004D3011" w:rsidRDefault="004D3011" w:rsidP="00DA4570">
                <w:r w:rsidRPr="004D3011">
                  <w:t>WEBSITE:</w:t>
                </w:r>
              </w:p>
            </w:sdtContent>
          </w:sdt>
          <w:p w14:paraId="4F0C637E" w14:textId="77777777" w:rsidR="004D3011" w:rsidRDefault="00D06876" w:rsidP="00DA4570">
            <w:hyperlink r:id="rId11" w:history="1">
              <w:r w:rsidR="00E06BE2" w:rsidRPr="00E06BE2">
                <w:rPr>
                  <w:rStyle w:val="Hyperlink"/>
                </w:rPr>
                <w:t>https://jrayga.github.io/JasonRayga/</w:t>
              </w:r>
            </w:hyperlink>
          </w:p>
          <w:p w14:paraId="2951A859" w14:textId="77777777" w:rsidR="004D3011" w:rsidRDefault="004D3011" w:rsidP="00DA4570"/>
          <w:sdt>
            <w:sdtPr>
              <w:id w:val="-240260293"/>
              <w:placeholder>
                <w:docPart w:val="164A6F76A8684C8183D4381166563910"/>
              </w:placeholder>
              <w:temporary/>
              <w:showingPlcHdr/>
              <w15:appearance w15:val="hidden"/>
            </w:sdtPr>
            <w:sdtEndPr/>
            <w:sdtContent>
              <w:p w14:paraId="3CB4346D" w14:textId="77777777" w:rsidR="004D3011" w:rsidRDefault="004D3011" w:rsidP="00DA4570">
                <w:r w:rsidRPr="004D3011">
                  <w:t>EMAIL:</w:t>
                </w:r>
              </w:p>
            </w:sdtContent>
          </w:sdt>
          <w:p w14:paraId="1748814F" w14:textId="5C99A193" w:rsidR="00FD56DC" w:rsidRDefault="00D06876" w:rsidP="00C24A53">
            <w:hyperlink r:id="rId12" w:history="1">
              <w:r w:rsidR="0045368E" w:rsidRPr="005E51E1">
                <w:rPr>
                  <w:rStyle w:val="Hyperlink"/>
                </w:rPr>
                <w:t>raygajason@gmail.com</w:t>
              </w:r>
            </w:hyperlink>
          </w:p>
          <w:sdt>
            <w:sdtPr>
              <w:id w:val="-1444214663"/>
              <w:placeholder>
                <w:docPart w:val="44DDA59B8DD44E4681113A483ADB0A81"/>
              </w:placeholder>
              <w:temporary/>
              <w:showingPlcHdr/>
              <w15:appearance w15:val="hidden"/>
            </w:sdtPr>
            <w:sdtEndPr/>
            <w:sdtContent>
              <w:p w14:paraId="47E074E3" w14:textId="08B4B320" w:rsidR="004D3011" w:rsidRPr="00CB0055" w:rsidRDefault="00CB0055" w:rsidP="00DA4570">
                <w:pPr>
                  <w:pStyle w:val="Heading3"/>
                </w:pPr>
                <w:r w:rsidRPr="00CB0055">
                  <w:t>Hobbies</w:t>
                </w:r>
              </w:p>
            </w:sdtContent>
          </w:sdt>
          <w:p w14:paraId="08F10A53" w14:textId="77777777" w:rsidR="004D3011" w:rsidRDefault="003F7F72" w:rsidP="00DA4570">
            <w:r>
              <w:t>Watching Anime</w:t>
            </w:r>
          </w:p>
          <w:p w14:paraId="2225CE2C" w14:textId="77777777" w:rsidR="004D3011" w:rsidRDefault="003F7F72" w:rsidP="00DA4570">
            <w:r>
              <w:t>Playing Videogames</w:t>
            </w:r>
          </w:p>
          <w:p w14:paraId="1F63346B" w14:textId="77777777" w:rsidR="00231171" w:rsidRDefault="003F7F72" w:rsidP="00DA4570">
            <w:r>
              <w:t>Coding</w:t>
            </w:r>
          </w:p>
          <w:p w14:paraId="55941273" w14:textId="5963F3C4" w:rsidR="00B5553B" w:rsidRPr="00B5553B" w:rsidRDefault="00B06EE2" w:rsidP="00B5553B">
            <w:r>
              <w:t>Reading</w:t>
            </w:r>
          </w:p>
          <w:p w14:paraId="3BDEBCD2" w14:textId="56AA42A4" w:rsidR="00B5553B" w:rsidRPr="00231171" w:rsidRDefault="00B5553B" w:rsidP="00DA4570"/>
        </w:tc>
        <w:tc>
          <w:tcPr>
            <w:tcW w:w="698" w:type="dxa"/>
          </w:tcPr>
          <w:p w14:paraId="6AFE96DC" w14:textId="77777777" w:rsidR="001B2ABD" w:rsidRDefault="001B2ABD" w:rsidP="00DA4570">
            <w:pPr>
              <w:tabs>
                <w:tab w:val="left" w:pos="990"/>
              </w:tabs>
            </w:pPr>
          </w:p>
        </w:tc>
        <w:tc>
          <w:tcPr>
            <w:tcW w:w="6288" w:type="dxa"/>
          </w:tcPr>
          <w:sdt>
            <w:sdtPr>
              <w:id w:val="1049110328"/>
              <w:placeholder>
                <w:docPart w:val="7309B16792DB420983692FD7BB8E9343"/>
              </w:placeholder>
              <w:temporary/>
              <w:showingPlcHdr/>
              <w15:appearance w15:val="hidden"/>
            </w:sdtPr>
            <w:sdtEndPr/>
            <w:sdtContent>
              <w:p w14:paraId="43EE5634" w14:textId="77777777" w:rsidR="001B2ABD" w:rsidRDefault="00E25A26" w:rsidP="00DA4570">
                <w:pPr>
                  <w:pStyle w:val="Heading2"/>
                </w:pPr>
                <w:r w:rsidRPr="00036450">
                  <w:t>EDUCATION</w:t>
                </w:r>
              </w:p>
            </w:sdtContent>
          </w:sdt>
          <w:p w14:paraId="296DF277" w14:textId="77777777" w:rsidR="00036450" w:rsidRPr="00036450" w:rsidRDefault="003F7F72" w:rsidP="00DA4570">
            <w:pPr>
              <w:pStyle w:val="Heading4"/>
            </w:pPr>
            <w:r>
              <w:t>Jose Rizal University</w:t>
            </w:r>
          </w:p>
          <w:p w14:paraId="79FB9672" w14:textId="77777777" w:rsidR="00036450" w:rsidRPr="00B359E4" w:rsidRDefault="003F7F72" w:rsidP="00DA4570">
            <w:pPr>
              <w:pStyle w:val="Date"/>
            </w:pPr>
            <w:r>
              <w:t>2013</w:t>
            </w:r>
            <w:r w:rsidR="00036450" w:rsidRPr="00B359E4">
              <w:t xml:space="preserve"> - </w:t>
            </w:r>
            <w:r>
              <w:t>2017</w:t>
            </w:r>
          </w:p>
          <w:p w14:paraId="43C77DBD" w14:textId="77777777" w:rsidR="00036450" w:rsidRDefault="003F7F72" w:rsidP="00DA4570">
            <w:r>
              <w:rPr>
                <w:color w:val="000000"/>
              </w:rPr>
              <w:t>Bachelor of Science in Information Technology</w:t>
            </w:r>
            <w:r>
              <w:t>.</w:t>
            </w:r>
          </w:p>
          <w:p w14:paraId="572F8BE8" w14:textId="77777777" w:rsidR="003F7F72" w:rsidRDefault="003F7F72" w:rsidP="00DA4570"/>
          <w:p w14:paraId="561731B9" w14:textId="77777777" w:rsidR="00036450" w:rsidRPr="00B359E4" w:rsidRDefault="003F7F72" w:rsidP="00DA4570">
            <w:pPr>
              <w:pStyle w:val="Heading4"/>
            </w:pPr>
            <w:r>
              <w:t>Mandaluyong High School</w:t>
            </w:r>
          </w:p>
          <w:p w14:paraId="52DB7C5E" w14:textId="77777777" w:rsidR="00036450" w:rsidRDefault="003F7F72" w:rsidP="00DA4570">
            <w:pPr>
              <w:pStyle w:val="Date"/>
            </w:pPr>
            <w:r>
              <w:t>2010</w:t>
            </w:r>
            <w:r w:rsidR="00036450" w:rsidRPr="00B359E4">
              <w:t xml:space="preserve"> </w:t>
            </w:r>
            <w:r>
              <w:t>–</w:t>
            </w:r>
            <w:r w:rsidR="00036450" w:rsidRPr="00B359E4">
              <w:t xml:space="preserve"> </w:t>
            </w:r>
            <w:r>
              <w:t>2013</w:t>
            </w:r>
          </w:p>
          <w:p w14:paraId="493F0D25" w14:textId="77777777" w:rsidR="003F7F72" w:rsidRPr="003F7F72" w:rsidRDefault="003F7F72" w:rsidP="00DA4570">
            <w:r>
              <w:t>High School Diploma</w:t>
            </w:r>
          </w:p>
          <w:p w14:paraId="12E82CF8" w14:textId="77777777" w:rsidR="003F7F72" w:rsidRDefault="003F7F72" w:rsidP="00DA4570"/>
          <w:p w14:paraId="7011E87A" w14:textId="77777777" w:rsidR="003F7F72" w:rsidRPr="00B359E4" w:rsidRDefault="003F7F72" w:rsidP="00DA4570">
            <w:pPr>
              <w:pStyle w:val="Heading4"/>
            </w:pPr>
            <w:r>
              <w:t>Mandaluyong Elementary School</w:t>
            </w:r>
          </w:p>
          <w:p w14:paraId="7A108DF9" w14:textId="77777777" w:rsidR="003F7F72" w:rsidRDefault="003F7F72" w:rsidP="00DA4570">
            <w:pPr>
              <w:pStyle w:val="Date"/>
            </w:pPr>
            <w:r>
              <w:t>2004</w:t>
            </w:r>
            <w:r w:rsidRPr="00B359E4">
              <w:t xml:space="preserve"> </w:t>
            </w:r>
            <w:r>
              <w:t>–</w:t>
            </w:r>
            <w:r w:rsidRPr="00B359E4">
              <w:t xml:space="preserve"> </w:t>
            </w:r>
            <w:r>
              <w:t>2009</w:t>
            </w:r>
          </w:p>
          <w:p w14:paraId="68237AD2" w14:textId="24B91C80" w:rsidR="003F7F72" w:rsidRDefault="003F7F72" w:rsidP="00DA4570">
            <w:r>
              <w:t>Elementary Diploma</w:t>
            </w:r>
          </w:p>
          <w:p w14:paraId="6C871D99" w14:textId="77777777" w:rsidR="00DA4570" w:rsidRPr="003F7F72" w:rsidRDefault="00DA4570" w:rsidP="00DA4570"/>
          <w:sdt>
            <w:sdtPr>
              <w:id w:val="1001553383"/>
              <w:placeholder>
                <w:docPart w:val="BCF2C2C998EB4D3FAECE5DBB2201B831"/>
              </w:placeholder>
              <w:temporary/>
              <w:showingPlcHdr/>
              <w15:appearance w15:val="hidden"/>
            </w:sdtPr>
            <w:sdtEndPr/>
            <w:sdtContent>
              <w:p w14:paraId="342BC3C0" w14:textId="77777777" w:rsidR="00036450" w:rsidRDefault="00036450" w:rsidP="00DA4570">
                <w:pPr>
                  <w:pStyle w:val="Heading2"/>
                </w:pPr>
                <w:r w:rsidRPr="00036450">
                  <w:t>WORK EXPERIENCE</w:t>
                </w:r>
              </w:p>
            </w:sdtContent>
          </w:sdt>
          <w:p w14:paraId="0939F81E" w14:textId="74220D72" w:rsidR="00E82406" w:rsidRDefault="00E82406" w:rsidP="00E82406">
            <w:pPr>
              <w:pStyle w:val="Heading4"/>
              <w:rPr>
                <w:bCs/>
              </w:rPr>
            </w:pPr>
            <w:r>
              <w:t>PBE Software Developer</w:t>
            </w:r>
          </w:p>
          <w:p w14:paraId="0FF048BB" w14:textId="2493864C" w:rsidR="00E82406" w:rsidRPr="00036450" w:rsidRDefault="00E82406" w:rsidP="00E82406">
            <w:pPr>
              <w:pStyle w:val="Date"/>
            </w:pPr>
            <w:r>
              <w:t>2018</w:t>
            </w:r>
            <w:r w:rsidRPr="00036450">
              <w:t>–</w:t>
            </w:r>
            <w:r>
              <w:t>20</w:t>
            </w:r>
            <w:r w:rsidR="00E020CB">
              <w:t>19</w:t>
            </w:r>
          </w:p>
          <w:p w14:paraId="3036E02D" w14:textId="009D4E08" w:rsidR="00E82406" w:rsidRDefault="00E82406" w:rsidP="00DA4570">
            <w:pPr>
              <w:pStyle w:val="Heading4"/>
              <w:rPr>
                <w:b w:val="0"/>
                <w:lang w:val="en-PH"/>
              </w:rPr>
            </w:pPr>
            <w:r>
              <w:rPr>
                <w:b w:val="0"/>
                <w:lang w:val="en-PH"/>
              </w:rPr>
              <w:t>Developer of their data gathering tool. Also acted as team leader for my work mates. Manage the server for the software using AWS. Develop mobile</w:t>
            </w:r>
            <w:r w:rsidR="00475970">
              <w:rPr>
                <w:b w:val="0"/>
                <w:lang w:val="en-PH"/>
              </w:rPr>
              <w:t xml:space="preserve"> and Web</w:t>
            </w:r>
            <w:r>
              <w:rPr>
                <w:b w:val="0"/>
                <w:lang w:val="en-PH"/>
              </w:rPr>
              <w:t xml:space="preserve"> application</w:t>
            </w:r>
            <w:r w:rsidR="00475970">
              <w:rPr>
                <w:b w:val="0"/>
                <w:lang w:val="en-PH"/>
              </w:rPr>
              <w:t>s</w:t>
            </w:r>
            <w:r>
              <w:rPr>
                <w:b w:val="0"/>
                <w:lang w:val="en-PH"/>
              </w:rPr>
              <w:t xml:space="preserve">. </w:t>
            </w:r>
          </w:p>
          <w:p w14:paraId="625A0444" w14:textId="77777777" w:rsidR="00E82406" w:rsidRPr="00E82406" w:rsidRDefault="00E82406" w:rsidP="00E82406">
            <w:pPr>
              <w:rPr>
                <w:lang w:val="en-PH"/>
              </w:rPr>
            </w:pPr>
          </w:p>
          <w:p w14:paraId="0E016117" w14:textId="0E88C694" w:rsidR="00036450" w:rsidRDefault="0045368E" w:rsidP="00DA4570">
            <w:pPr>
              <w:pStyle w:val="Heading4"/>
              <w:rPr>
                <w:bCs/>
              </w:rPr>
            </w:pPr>
            <w:r>
              <w:t xml:space="preserve">AOMOS </w:t>
            </w:r>
            <w:r w:rsidRPr="00036450">
              <w:t>Associate</w:t>
            </w:r>
            <w:r w:rsidR="00B510ED">
              <w:t xml:space="preserve"> Technology Engineer</w:t>
            </w:r>
          </w:p>
          <w:p w14:paraId="65F655A4" w14:textId="77777777" w:rsidR="00036450" w:rsidRPr="00036450" w:rsidRDefault="00B510ED" w:rsidP="00DA4570">
            <w:pPr>
              <w:pStyle w:val="Date"/>
            </w:pPr>
            <w:r>
              <w:t>2017</w:t>
            </w:r>
            <w:r w:rsidR="00036450" w:rsidRPr="00036450">
              <w:t>–</w:t>
            </w:r>
            <w:r>
              <w:t>2018</w:t>
            </w:r>
          </w:p>
          <w:p w14:paraId="36406DD0" w14:textId="62F4FA4E" w:rsidR="00036450" w:rsidRPr="00B510ED" w:rsidRDefault="0045368E" w:rsidP="00DA4570">
            <w:r>
              <w:rPr>
                <w:lang w:val="en-PH"/>
              </w:rPr>
              <w:t xml:space="preserve">The Main Developer </w:t>
            </w:r>
            <w:r w:rsidR="00B510ED" w:rsidRPr="00B510ED">
              <w:rPr>
                <w:lang w:val="en-PH"/>
              </w:rPr>
              <w:t>for the Applicant Tracking and Resume Bank Software’s. While advertising and acting as customer support for the software’s. Did both the front-end and backend for the projects</w:t>
            </w:r>
            <w:r w:rsidR="00AC492F">
              <w:t>.</w:t>
            </w:r>
          </w:p>
          <w:p w14:paraId="60C19A5B" w14:textId="77777777" w:rsidR="004D3011" w:rsidRDefault="004D3011" w:rsidP="00DA4570"/>
          <w:p w14:paraId="7E4B6E12" w14:textId="77777777" w:rsidR="004D3011" w:rsidRPr="004D3011" w:rsidRDefault="00164DCC" w:rsidP="00DA4570">
            <w:pPr>
              <w:pStyle w:val="Heading4"/>
              <w:rPr>
                <w:bCs/>
              </w:rPr>
            </w:pPr>
            <w:r>
              <w:t>CHRS</w:t>
            </w:r>
            <w:r w:rsidRPr="004D3011">
              <w:t xml:space="preserve"> Programmer</w:t>
            </w:r>
            <w:r>
              <w:t xml:space="preserve"> Trainee</w:t>
            </w:r>
          </w:p>
          <w:p w14:paraId="2ECAA0A7" w14:textId="77777777" w:rsidR="004D3011" w:rsidRPr="004D3011" w:rsidRDefault="00164DCC" w:rsidP="00DA4570">
            <w:pPr>
              <w:pStyle w:val="Date"/>
            </w:pPr>
            <w:r>
              <w:t>2016</w:t>
            </w:r>
            <w:r w:rsidR="004D3011" w:rsidRPr="004D3011">
              <w:t>–</w:t>
            </w:r>
            <w:r>
              <w:t>2017</w:t>
            </w:r>
          </w:p>
          <w:p w14:paraId="2E81E0BD" w14:textId="6BFCF94D" w:rsidR="004D3011" w:rsidRDefault="00164DCC" w:rsidP="00DA4570">
            <w:pPr>
              <w:rPr>
                <w:lang w:val="en-PH"/>
              </w:rPr>
            </w:pPr>
            <w:r w:rsidRPr="00164DCC">
              <w:rPr>
                <w:lang w:val="en-PH"/>
              </w:rPr>
              <w:t xml:space="preserve">Worked closely with helping to develop the </w:t>
            </w:r>
            <w:r w:rsidR="00B5553B" w:rsidRPr="00164DCC">
              <w:rPr>
                <w:lang w:val="en-PH"/>
              </w:rPr>
              <w:t>backend</w:t>
            </w:r>
            <w:r w:rsidRPr="00164DCC">
              <w:rPr>
                <w:lang w:val="en-PH"/>
              </w:rPr>
              <w:t xml:space="preserve"> and front-end of the software used by the company for their recruitment team. Did some technical support within the software</w:t>
            </w:r>
            <w:r w:rsidR="00C83891">
              <w:rPr>
                <w:lang w:val="en-PH"/>
              </w:rPr>
              <w:t>.</w:t>
            </w:r>
          </w:p>
          <w:p w14:paraId="2193232C" w14:textId="77777777" w:rsidR="00DA4570" w:rsidRPr="00164DCC" w:rsidRDefault="00DA4570" w:rsidP="00DA4570"/>
          <w:p w14:paraId="479783BC" w14:textId="77777777" w:rsidR="003F7F72" w:rsidRDefault="00AC492F" w:rsidP="00DA4570">
            <w:pPr>
              <w:pStyle w:val="Heading2"/>
            </w:pPr>
            <w:r>
              <w:t>seminars and Training attended</w:t>
            </w:r>
          </w:p>
          <w:p w14:paraId="1AA58B4E" w14:textId="77777777" w:rsidR="003F7F72" w:rsidRPr="00AC492F" w:rsidRDefault="00AC492F" w:rsidP="00DA4570">
            <w:pPr>
              <w:pStyle w:val="Heading4"/>
              <w:rPr>
                <w:lang w:val="en-PH"/>
              </w:rPr>
            </w:pPr>
            <w:r w:rsidRPr="00AC492F">
              <w:rPr>
                <w:lang w:val="en-PH"/>
              </w:rPr>
              <w:t>Cebuana Lhuillier: CebuanaAsenso Negoserye Financial Literacy Program</w:t>
            </w:r>
          </w:p>
          <w:p w14:paraId="5BDDF82A" w14:textId="77777777" w:rsidR="00AC492F" w:rsidRPr="00AC492F" w:rsidRDefault="00AC492F" w:rsidP="00DA4570">
            <w:pPr>
              <w:pStyle w:val="Heading4"/>
              <w:rPr>
                <w:b w:val="0"/>
                <w:lang w:val="en-PH"/>
              </w:rPr>
            </w:pPr>
            <w:r w:rsidRPr="00AC492F">
              <w:rPr>
                <w:b w:val="0"/>
                <w:lang w:val="en-PH"/>
              </w:rPr>
              <w:t>September 05, 2016</w:t>
            </w:r>
          </w:p>
          <w:p w14:paraId="6D865260" w14:textId="77777777" w:rsidR="003F7F72" w:rsidRPr="003F7F72" w:rsidRDefault="00AC492F" w:rsidP="00DA4570">
            <w:r w:rsidRPr="00AC492F">
              <w:rPr>
                <w:lang w:val="en-PH"/>
              </w:rPr>
              <w:t>Jose Rizal University Auditorium</w:t>
            </w:r>
            <w:r w:rsidR="003F7F72" w:rsidRPr="00036450">
              <w:t xml:space="preserve"> </w:t>
            </w:r>
          </w:p>
          <w:p w14:paraId="55131506" w14:textId="77777777" w:rsidR="003F7F72" w:rsidRDefault="003F7F72" w:rsidP="00DA4570">
            <w:pPr>
              <w:rPr>
                <w:color w:val="FFFFFF" w:themeColor="background1"/>
              </w:rPr>
            </w:pPr>
          </w:p>
          <w:p w14:paraId="39402EBF" w14:textId="77777777" w:rsidR="003649E9" w:rsidRDefault="003649E9" w:rsidP="00DA4570">
            <w:pPr>
              <w:pStyle w:val="Heading4"/>
              <w:rPr>
                <w:lang w:val="en-PH"/>
              </w:rPr>
            </w:pPr>
          </w:p>
          <w:p w14:paraId="581A739A" w14:textId="274911E4" w:rsidR="00AC492F" w:rsidRPr="00AC492F" w:rsidRDefault="00AC492F" w:rsidP="00DA4570">
            <w:pPr>
              <w:pStyle w:val="Heading4"/>
              <w:rPr>
                <w:lang w:val="en-PH"/>
              </w:rPr>
            </w:pPr>
            <w:r w:rsidRPr="00AC492F">
              <w:rPr>
                <w:lang w:val="en-PH"/>
              </w:rPr>
              <w:lastRenderedPageBreak/>
              <w:t>Computer Society: Data Security and CRM Seminar</w:t>
            </w:r>
          </w:p>
          <w:p w14:paraId="09D1AE6B" w14:textId="77777777" w:rsidR="00AC492F" w:rsidRPr="00AC492F" w:rsidRDefault="00AC492F" w:rsidP="00DA4570">
            <w:pPr>
              <w:pStyle w:val="Heading4"/>
              <w:rPr>
                <w:b w:val="0"/>
                <w:lang w:val="en-PH"/>
              </w:rPr>
            </w:pPr>
            <w:r w:rsidRPr="00AC492F">
              <w:rPr>
                <w:b w:val="0"/>
                <w:lang w:val="en-PH"/>
              </w:rPr>
              <w:t>September 0</w:t>
            </w:r>
            <w:r>
              <w:rPr>
                <w:b w:val="0"/>
                <w:lang w:val="en-PH"/>
              </w:rPr>
              <w:t>3</w:t>
            </w:r>
            <w:r w:rsidRPr="00AC492F">
              <w:rPr>
                <w:b w:val="0"/>
                <w:lang w:val="en-PH"/>
              </w:rPr>
              <w:t>, 2016</w:t>
            </w:r>
          </w:p>
          <w:p w14:paraId="4C1CFFAF" w14:textId="74DE4222" w:rsidR="00C83891" w:rsidRDefault="00AC492F" w:rsidP="00DA4570">
            <w:pPr>
              <w:rPr>
                <w:lang w:val="en-PH"/>
              </w:rPr>
            </w:pPr>
            <w:r w:rsidRPr="00AC492F">
              <w:rPr>
                <w:lang w:val="en-PH"/>
              </w:rPr>
              <w:t>Jose Rizal University Building G, Room G63</w:t>
            </w:r>
          </w:p>
          <w:p w14:paraId="0D9C1541" w14:textId="247B7383" w:rsidR="000049F7" w:rsidRDefault="000049F7" w:rsidP="00DA4570">
            <w:pPr>
              <w:rPr>
                <w:lang w:val="en-PH"/>
              </w:rPr>
            </w:pPr>
          </w:p>
          <w:p w14:paraId="1E0E6008" w14:textId="77777777" w:rsidR="000049F7" w:rsidRPr="000049F7" w:rsidRDefault="000049F7" w:rsidP="00DA4570">
            <w:pPr>
              <w:rPr>
                <w:b/>
                <w:bCs/>
                <w:lang w:val="en-PH"/>
              </w:rPr>
            </w:pPr>
            <w:r w:rsidRPr="000049F7">
              <w:rPr>
                <w:b/>
                <w:bCs/>
                <w:lang w:val="en-PH"/>
              </w:rPr>
              <w:t>Meetup#3 - Flutter, Koin/Dagger and Modularization</w:t>
            </w:r>
          </w:p>
          <w:p w14:paraId="2F0B2F19" w14:textId="58FD0077" w:rsidR="000049F7" w:rsidRDefault="000049F7" w:rsidP="00DA4570">
            <w:r w:rsidRPr="000049F7">
              <w:t>April 24, 2019</w:t>
            </w:r>
          </w:p>
          <w:p w14:paraId="75FFE417" w14:textId="23FAB8A8" w:rsidR="000049F7" w:rsidRDefault="000049F7" w:rsidP="00DA4570">
            <w:r w:rsidRPr="000049F7">
              <w:t>Freelancer HQ, 30th flr. Ecotower Bldg. 32nd St., BGC, Taguig City</w:t>
            </w:r>
          </w:p>
          <w:p w14:paraId="648ACB03" w14:textId="77777777" w:rsidR="00E82406" w:rsidRPr="000049F7" w:rsidRDefault="00E82406" w:rsidP="00DA4570">
            <w:pPr>
              <w:rPr>
                <w:lang w:val="en-PH"/>
              </w:rPr>
            </w:pPr>
          </w:p>
          <w:p w14:paraId="0F89BAFD" w14:textId="4EC4FBE2" w:rsidR="00C83891" w:rsidRPr="00C83891" w:rsidRDefault="00C83891" w:rsidP="00DA4570">
            <w:pPr>
              <w:pStyle w:val="Heading2"/>
            </w:pPr>
            <w:r>
              <w:t>REFERENCES</w:t>
            </w:r>
          </w:p>
          <w:p w14:paraId="31D72A4B" w14:textId="77777777" w:rsidR="00C83891" w:rsidRPr="00C83891" w:rsidRDefault="00C83891" w:rsidP="00DA4570">
            <w:pPr>
              <w:pStyle w:val="Heading4"/>
              <w:rPr>
                <w:b w:val="0"/>
                <w:lang w:val="en-PH"/>
              </w:rPr>
            </w:pPr>
            <w:r w:rsidRPr="00C83891">
              <w:rPr>
                <w:b w:val="0"/>
                <w:lang w:val="en-PH"/>
              </w:rPr>
              <w:t>Name:</w:t>
            </w:r>
            <w:r w:rsidRPr="00C83891">
              <w:rPr>
                <w:b w:val="0"/>
                <w:lang w:val="en-PH"/>
              </w:rPr>
              <w:tab/>
            </w:r>
            <w:r w:rsidRPr="00C83891">
              <w:rPr>
                <w:b w:val="0"/>
                <w:lang w:val="en-PH"/>
              </w:rPr>
              <w:tab/>
            </w:r>
            <w:r w:rsidRPr="00C83891">
              <w:rPr>
                <w:b w:val="0"/>
                <w:lang w:val="en-PH"/>
              </w:rPr>
              <w:tab/>
              <w:t>Catherine Anne Marinay De Jesus</w:t>
            </w:r>
          </w:p>
          <w:p w14:paraId="267E436F" w14:textId="77777777" w:rsidR="00C83891" w:rsidRPr="00C83891" w:rsidRDefault="00C83891" w:rsidP="00DA4570">
            <w:pPr>
              <w:pStyle w:val="Heading4"/>
              <w:rPr>
                <w:b w:val="0"/>
                <w:lang w:val="en-PH"/>
              </w:rPr>
            </w:pPr>
            <w:r w:rsidRPr="00C83891">
              <w:rPr>
                <w:b w:val="0"/>
                <w:lang w:val="en-PH"/>
              </w:rPr>
              <w:t>Position:</w:t>
            </w:r>
            <w:r w:rsidRPr="00C83891">
              <w:rPr>
                <w:b w:val="0"/>
                <w:lang w:val="en-PH"/>
              </w:rPr>
              <w:tab/>
            </w:r>
            <w:r w:rsidRPr="00C83891">
              <w:rPr>
                <w:b w:val="0"/>
                <w:lang w:val="en-PH"/>
              </w:rPr>
              <w:tab/>
            </w:r>
            <w:r w:rsidRPr="00C83891">
              <w:rPr>
                <w:b w:val="0"/>
                <w:lang w:val="en-PH"/>
              </w:rPr>
              <w:tab/>
              <w:t>HR Manager, AOMOS</w:t>
            </w:r>
          </w:p>
          <w:p w14:paraId="54EDB80A" w14:textId="77777777" w:rsidR="00C83891" w:rsidRPr="00C83891" w:rsidRDefault="00C83891" w:rsidP="00DA4570">
            <w:pPr>
              <w:pStyle w:val="Heading4"/>
              <w:rPr>
                <w:b w:val="0"/>
                <w:lang w:val="en-PH"/>
              </w:rPr>
            </w:pPr>
            <w:r w:rsidRPr="00C83891">
              <w:rPr>
                <w:b w:val="0"/>
                <w:lang w:val="en-PH"/>
              </w:rPr>
              <w:t>Contact Information:</w:t>
            </w:r>
            <w:r w:rsidRPr="00C83891">
              <w:rPr>
                <w:b w:val="0"/>
                <w:lang w:val="en-PH"/>
              </w:rPr>
              <w:tab/>
              <w:t>09270175525</w:t>
            </w:r>
          </w:p>
          <w:p w14:paraId="3EBA32BF" w14:textId="77777777" w:rsidR="00C83891" w:rsidRPr="00C83891" w:rsidRDefault="00C83891" w:rsidP="00DA4570">
            <w:pPr>
              <w:pStyle w:val="Heading4"/>
              <w:rPr>
                <w:b w:val="0"/>
                <w:lang w:val="en-PH"/>
              </w:rPr>
            </w:pPr>
            <w:r w:rsidRPr="00C83891">
              <w:rPr>
                <w:b w:val="0"/>
                <w:lang w:val="en-PH"/>
              </w:rPr>
              <w:t>Relationship:</w:t>
            </w:r>
            <w:r w:rsidRPr="00C83891">
              <w:rPr>
                <w:b w:val="0"/>
                <w:lang w:val="en-PH"/>
              </w:rPr>
              <w:tab/>
            </w:r>
            <w:r w:rsidRPr="00C83891">
              <w:rPr>
                <w:b w:val="0"/>
                <w:lang w:val="en-PH"/>
              </w:rPr>
              <w:tab/>
              <w:t>HR Manager</w:t>
            </w:r>
          </w:p>
          <w:p w14:paraId="08399E6F" w14:textId="77777777" w:rsidR="00C83891" w:rsidRPr="00C83891" w:rsidRDefault="00C83891" w:rsidP="00DA4570">
            <w:pPr>
              <w:pStyle w:val="Heading4"/>
              <w:rPr>
                <w:b w:val="0"/>
                <w:lang w:val="en-PH"/>
              </w:rPr>
            </w:pPr>
          </w:p>
          <w:p w14:paraId="257FC205" w14:textId="77777777" w:rsidR="00C83891" w:rsidRPr="00C83891" w:rsidRDefault="00C83891" w:rsidP="00DA4570">
            <w:pPr>
              <w:pStyle w:val="Heading4"/>
              <w:rPr>
                <w:b w:val="0"/>
                <w:lang w:val="en-PH"/>
              </w:rPr>
            </w:pPr>
            <w:r w:rsidRPr="00C83891">
              <w:rPr>
                <w:b w:val="0"/>
                <w:lang w:val="en-PH"/>
              </w:rPr>
              <w:t>Name:</w:t>
            </w:r>
            <w:r w:rsidRPr="00C83891">
              <w:rPr>
                <w:b w:val="0"/>
                <w:lang w:val="en-PH"/>
              </w:rPr>
              <w:tab/>
            </w:r>
            <w:r w:rsidRPr="00C83891">
              <w:rPr>
                <w:b w:val="0"/>
                <w:lang w:val="en-PH"/>
              </w:rPr>
              <w:tab/>
            </w:r>
            <w:r w:rsidRPr="00C83891">
              <w:rPr>
                <w:b w:val="0"/>
                <w:lang w:val="en-PH"/>
              </w:rPr>
              <w:tab/>
              <w:t>Ken Villanueva Tapdasan</w:t>
            </w:r>
          </w:p>
          <w:p w14:paraId="31430E69" w14:textId="77777777" w:rsidR="00C83891" w:rsidRPr="00C83891" w:rsidRDefault="00C83891" w:rsidP="00DA4570">
            <w:pPr>
              <w:pStyle w:val="Heading4"/>
              <w:rPr>
                <w:b w:val="0"/>
                <w:lang w:val="en-PH"/>
              </w:rPr>
            </w:pPr>
            <w:r w:rsidRPr="00C83891">
              <w:rPr>
                <w:b w:val="0"/>
                <w:lang w:val="en-PH"/>
              </w:rPr>
              <w:t>Position:</w:t>
            </w:r>
            <w:r w:rsidRPr="00C83891">
              <w:rPr>
                <w:b w:val="0"/>
                <w:lang w:val="en-PH"/>
              </w:rPr>
              <w:tab/>
            </w:r>
            <w:r w:rsidRPr="00C83891">
              <w:rPr>
                <w:b w:val="0"/>
                <w:lang w:val="en-PH"/>
              </w:rPr>
              <w:tab/>
            </w:r>
            <w:r w:rsidRPr="00C83891">
              <w:rPr>
                <w:b w:val="0"/>
                <w:lang w:val="en-PH"/>
              </w:rPr>
              <w:tab/>
              <w:t xml:space="preserve">IT Specialist, AOMOS </w:t>
            </w:r>
          </w:p>
          <w:p w14:paraId="748CAEC1" w14:textId="77777777" w:rsidR="00C83891" w:rsidRPr="00C83891" w:rsidRDefault="00C83891" w:rsidP="00DA4570">
            <w:pPr>
              <w:pStyle w:val="Heading4"/>
              <w:rPr>
                <w:b w:val="0"/>
                <w:lang w:val="en-PH"/>
              </w:rPr>
            </w:pPr>
            <w:r w:rsidRPr="00C83891">
              <w:rPr>
                <w:b w:val="0"/>
                <w:lang w:val="en-PH"/>
              </w:rPr>
              <w:t>Contact Information:</w:t>
            </w:r>
            <w:r w:rsidRPr="00C83891">
              <w:rPr>
                <w:b w:val="0"/>
                <w:lang w:val="en-PH"/>
              </w:rPr>
              <w:tab/>
              <w:t>09504151950</w:t>
            </w:r>
          </w:p>
          <w:p w14:paraId="54190F6F" w14:textId="77777777" w:rsidR="00C83891" w:rsidRPr="00C83891" w:rsidRDefault="00C83891" w:rsidP="00DA4570">
            <w:pPr>
              <w:pStyle w:val="Heading4"/>
              <w:rPr>
                <w:b w:val="0"/>
                <w:lang w:val="en-PH"/>
              </w:rPr>
            </w:pPr>
            <w:r w:rsidRPr="00C83891">
              <w:rPr>
                <w:b w:val="0"/>
                <w:lang w:val="en-PH"/>
              </w:rPr>
              <w:t>Relationship:</w:t>
            </w:r>
            <w:r w:rsidRPr="00C83891">
              <w:rPr>
                <w:b w:val="0"/>
                <w:lang w:val="en-PH"/>
              </w:rPr>
              <w:tab/>
            </w:r>
            <w:r w:rsidRPr="00C83891">
              <w:rPr>
                <w:b w:val="0"/>
                <w:lang w:val="en-PH"/>
              </w:rPr>
              <w:tab/>
              <w:t>Supervisor</w:t>
            </w:r>
          </w:p>
          <w:p w14:paraId="6071EFC3" w14:textId="77777777" w:rsidR="00C83891" w:rsidRPr="00C83891" w:rsidRDefault="00C83891" w:rsidP="00DA4570">
            <w:pPr>
              <w:pStyle w:val="Heading4"/>
              <w:rPr>
                <w:b w:val="0"/>
                <w:lang w:val="en-PH"/>
              </w:rPr>
            </w:pPr>
          </w:p>
          <w:p w14:paraId="0E07EEE6" w14:textId="77777777" w:rsidR="00C83891" w:rsidRPr="00C83891" w:rsidRDefault="00C83891" w:rsidP="00DA4570">
            <w:pPr>
              <w:pStyle w:val="Heading4"/>
              <w:rPr>
                <w:b w:val="0"/>
                <w:lang w:val="en-PH"/>
              </w:rPr>
            </w:pPr>
            <w:r w:rsidRPr="00C83891">
              <w:rPr>
                <w:b w:val="0"/>
                <w:lang w:val="en-PH"/>
              </w:rPr>
              <w:t>Name:</w:t>
            </w:r>
            <w:r w:rsidRPr="00C83891">
              <w:rPr>
                <w:b w:val="0"/>
                <w:lang w:val="en-PH"/>
              </w:rPr>
              <w:tab/>
            </w:r>
            <w:r w:rsidRPr="00C83891">
              <w:rPr>
                <w:b w:val="0"/>
                <w:lang w:val="en-PH"/>
              </w:rPr>
              <w:tab/>
            </w:r>
            <w:r w:rsidRPr="00C83891">
              <w:rPr>
                <w:b w:val="0"/>
                <w:lang w:val="en-PH"/>
              </w:rPr>
              <w:tab/>
              <w:t>Rafael Pascual</w:t>
            </w:r>
          </w:p>
          <w:p w14:paraId="6164A5F9" w14:textId="77777777" w:rsidR="00C83891" w:rsidRPr="00C83891" w:rsidRDefault="00C83891" w:rsidP="00DA4570">
            <w:pPr>
              <w:pStyle w:val="Heading4"/>
              <w:rPr>
                <w:b w:val="0"/>
                <w:lang w:val="en-PH"/>
              </w:rPr>
            </w:pPr>
            <w:r w:rsidRPr="00C83891">
              <w:rPr>
                <w:b w:val="0"/>
                <w:lang w:val="en-PH"/>
              </w:rPr>
              <w:t>Position:</w:t>
            </w:r>
            <w:r w:rsidRPr="00C83891">
              <w:rPr>
                <w:b w:val="0"/>
                <w:lang w:val="en-PH"/>
              </w:rPr>
              <w:tab/>
            </w:r>
            <w:r w:rsidRPr="00C83891">
              <w:rPr>
                <w:b w:val="0"/>
                <w:lang w:val="en-PH"/>
              </w:rPr>
              <w:tab/>
            </w:r>
            <w:r w:rsidRPr="00C83891">
              <w:rPr>
                <w:b w:val="0"/>
                <w:lang w:val="en-PH"/>
              </w:rPr>
              <w:tab/>
              <w:t xml:space="preserve">IT Project Manager, CHRS Inc </w:t>
            </w:r>
          </w:p>
          <w:p w14:paraId="6D40390A" w14:textId="77777777" w:rsidR="00C83891" w:rsidRPr="00C83891" w:rsidRDefault="00C83891" w:rsidP="00DA4570">
            <w:pPr>
              <w:pStyle w:val="Heading4"/>
              <w:rPr>
                <w:b w:val="0"/>
                <w:lang w:val="en-PH"/>
              </w:rPr>
            </w:pPr>
            <w:r w:rsidRPr="00C83891">
              <w:rPr>
                <w:b w:val="0"/>
                <w:lang w:val="en-PH"/>
              </w:rPr>
              <w:t>Contact Information:</w:t>
            </w:r>
            <w:r w:rsidRPr="00C83891">
              <w:rPr>
                <w:b w:val="0"/>
                <w:lang w:val="en-PH"/>
              </w:rPr>
              <w:tab/>
              <w:t>09060177510</w:t>
            </w:r>
          </w:p>
          <w:p w14:paraId="53D930F0" w14:textId="5B3CAF1D" w:rsidR="00C83891" w:rsidRDefault="00C83891" w:rsidP="00DA4570">
            <w:pPr>
              <w:pStyle w:val="Heading4"/>
              <w:rPr>
                <w:b w:val="0"/>
                <w:lang w:val="en-PH"/>
              </w:rPr>
            </w:pPr>
            <w:r w:rsidRPr="00C83891">
              <w:rPr>
                <w:b w:val="0"/>
                <w:lang w:val="en-PH"/>
              </w:rPr>
              <w:t>Relationship:</w:t>
            </w:r>
            <w:r w:rsidRPr="00C83891">
              <w:rPr>
                <w:b w:val="0"/>
                <w:lang w:val="en-PH"/>
              </w:rPr>
              <w:tab/>
            </w:r>
            <w:r w:rsidRPr="00C83891">
              <w:rPr>
                <w:b w:val="0"/>
                <w:lang w:val="en-PH"/>
              </w:rPr>
              <w:tab/>
              <w:t>Project Manager</w:t>
            </w:r>
          </w:p>
          <w:p w14:paraId="048C7183" w14:textId="4250976B" w:rsidR="00CB3016" w:rsidRDefault="00CB3016" w:rsidP="00CB3016">
            <w:pPr>
              <w:rPr>
                <w:lang w:val="en-PH"/>
              </w:rPr>
            </w:pPr>
          </w:p>
          <w:p w14:paraId="753EFFF4" w14:textId="04C346DF" w:rsidR="00C24A53" w:rsidRPr="00C83891" w:rsidRDefault="00C24A53" w:rsidP="00C24A53">
            <w:pPr>
              <w:pStyle w:val="Heading4"/>
              <w:rPr>
                <w:b w:val="0"/>
                <w:lang w:val="en-PH"/>
              </w:rPr>
            </w:pPr>
            <w:r w:rsidRPr="00C83891">
              <w:rPr>
                <w:b w:val="0"/>
                <w:lang w:val="en-PH"/>
              </w:rPr>
              <w:t>Name:</w:t>
            </w:r>
            <w:r w:rsidRPr="00C83891">
              <w:rPr>
                <w:b w:val="0"/>
                <w:lang w:val="en-PH"/>
              </w:rPr>
              <w:tab/>
            </w:r>
            <w:r w:rsidRPr="00C83891">
              <w:rPr>
                <w:b w:val="0"/>
                <w:lang w:val="en-PH"/>
              </w:rPr>
              <w:tab/>
            </w:r>
            <w:r w:rsidRPr="00C83891">
              <w:rPr>
                <w:b w:val="0"/>
                <w:lang w:val="en-PH"/>
              </w:rPr>
              <w:tab/>
            </w:r>
            <w:r>
              <w:rPr>
                <w:b w:val="0"/>
                <w:lang w:val="en-PH"/>
              </w:rPr>
              <w:t>Kurt Acosta</w:t>
            </w:r>
          </w:p>
          <w:p w14:paraId="0CEE2F20" w14:textId="3B514D5D" w:rsidR="00C24A53" w:rsidRPr="00C83891" w:rsidRDefault="00C24A53" w:rsidP="00C24A53">
            <w:pPr>
              <w:pStyle w:val="Heading4"/>
              <w:rPr>
                <w:b w:val="0"/>
                <w:lang w:val="en-PH"/>
              </w:rPr>
            </w:pPr>
            <w:r w:rsidRPr="00C83891">
              <w:rPr>
                <w:b w:val="0"/>
                <w:lang w:val="en-PH"/>
              </w:rPr>
              <w:t>Position:</w:t>
            </w:r>
            <w:r w:rsidRPr="00C83891">
              <w:rPr>
                <w:b w:val="0"/>
                <w:lang w:val="en-PH"/>
              </w:rPr>
              <w:tab/>
            </w:r>
            <w:r w:rsidRPr="00C83891">
              <w:rPr>
                <w:b w:val="0"/>
                <w:lang w:val="en-PH"/>
              </w:rPr>
              <w:tab/>
            </w:r>
            <w:r w:rsidRPr="00C83891">
              <w:rPr>
                <w:b w:val="0"/>
                <w:lang w:val="en-PH"/>
              </w:rPr>
              <w:tab/>
            </w:r>
            <w:r>
              <w:rPr>
                <w:b w:val="0"/>
                <w:lang w:val="en-PH"/>
              </w:rPr>
              <w:t>Chief Technical Officer</w:t>
            </w:r>
            <w:r w:rsidRPr="00C83891">
              <w:rPr>
                <w:b w:val="0"/>
                <w:lang w:val="en-PH"/>
              </w:rPr>
              <w:t xml:space="preserve"> </w:t>
            </w:r>
          </w:p>
          <w:p w14:paraId="28929F4A" w14:textId="2CD96865" w:rsidR="00C24A53" w:rsidRPr="00C83891" w:rsidRDefault="00C24A53" w:rsidP="00C24A53">
            <w:pPr>
              <w:pStyle w:val="Heading4"/>
              <w:rPr>
                <w:b w:val="0"/>
                <w:lang w:val="en-PH"/>
              </w:rPr>
            </w:pPr>
            <w:r w:rsidRPr="00C83891">
              <w:rPr>
                <w:b w:val="0"/>
                <w:lang w:val="en-PH"/>
              </w:rPr>
              <w:t>Contact Information:</w:t>
            </w:r>
            <w:r w:rsidRPr="00C83891">
              <w:rPr>
                <w:b w:val="0"/>
                <w:lang w:val="en-PH"/>
              </w:rPr>
              <w:tab/>
            </w:r>
            <w:r>
              <w:rPr>
                <w:b w:val="0"/>
                <w:lang w:val="en-PH"/>
              </w:rPr>
              <w:t>09164217618</w:t>
            </w:r>
          </w:p>
          <w:p w14:paraId="28CDABA7" w14:textId="2FFF7C3D" w:rsidR="00C24A53" w:rsidRDefault="00C24A53" w:rsidP="00C24A53">
            <w:pPr>
              <w:pStyle w:val="Heading4"/>
              <w:rPr>
                <w:b w:val="0"/>
                <w:lang w:val="en-PH"/>
              </w:rPr>
            </w:pPr>
            <w:r w:rsidRPr="00C83891">
              <w:rPr>
                <w:b w:val="0"/>
                <w:lang w:val="en-PH"/>
              </w:rPr>
              <w:t>Relationship:</w:t>
            </w:r>
            <w:r w:rsidRPr="00C83891">
              <w:rPr>
                <w:b w:val="0"/>
                <w:lang w:val="en-PH"/>
              </w:rPr>
              <w:tab/>
            </w:r>
            <w:r w:rsidRPr="00C83891">
              <w:rPr>
                <w:b w:val="0"/>
                <w:lang w:val="en-PH"/>
              </w:rPr>
              <w:tab/>
            </w:r>
            <w:r>
              <w:rPr>
                <w:b w:val="0"/>
                <w:lang w:val="en-PH"/>
              </w:rPr>
              <w:t>Supervisor</w:t>
            </w:r>
          </w:p>
          <w:p w14:paraId="774E050D" w14:textId="0724BC36" w:rsidR="00C24A53" w:rsidRDefault="00C24A53" w:rsidP="00C24A53">
            <w:pPr>
              <w:rPr>
                <w:lang w:val="en-PH"/>
              </w:rPr>
            </w:pPr>
          </w:p>
          <w:p w14:paraId="06D6C039" w14:textId="1B76CF10" w:rsidR="00C24A53" w:rsidRPr="00C83891" w:rsidRDefault="00C24A53" w:rsidP="00C24A53">
            <w:pPr>
              <w:pStyle w:val="Heading4"/>
              <w:rPr>
                <w:b w:val="0"/>
                <w:lang w:val="en-PH"/>
              </w:rPr>
            </w:pPr>
            <w:r w:rsidRPr="00C83891">
              <w:rPr>
                <w:b w:val="0"/>
                <w:lang w:val="en-PH"/>
              </w:rPr>
              <w:t>Name:</w:t>
            </w:r>
            <w:r w:rsidRPr="00C83891">
              <w:rPr>
                <w:b w:val="0"/>
                <w:lang w:val="en-PH"/>
              </w:rPr>
              <w:tab/>
            </w:r>
            <w:r w:rsidRPr="00C83891">
              <w:rPr>
                <w:b w:val="0"/>
                <w:lang w:val="en-PH"/>
              </w:rPr>
              <w:tab/>
            </w:r>
            <w:r w:rsidRPr="00C83891">
              <w:rPr>
                <w:b w:val="0"/>
                <w:lang w:val="en-PH"/>
              </w:rPr>
              <w:tab/>
            </w:r>
            <w:r>
              <w:rPr>
                <w:b w:val="0"/>
                <w:lang w:val="en-PH"/>
              </w:rPr>
              <w:t>Bryan Ribo</w:t>
            </w:r>
          </w:p>
          <w:p w14:paraId="7798F257" w14:textId="3E86B2CE" w:rsidR="00C24A53" w:rsidRPr="00C83891" w:rsidRDefault="00C24A53" w:rsidP="00C24A53">
            <w:pPr>
              <w:pStyle w:val="Heading4"/>
              <w:rPr>
                <w:b w:val="0"/>
                <w:lang w:val="en-PH"/>
              </w:rPr>
            </w:pPr>
            <w:r w:rsidRPr="00C83891">
              <w:rPr>
                <w:b w:val="0"/>
                <w:lang w:val="en-PH"/>
              </w:rPr>
              <w:t>Position:</w:t>
            </w:r>
            <w:r w:rsidRPr="00C83891">
              <w:rPr>
                <w:b w:val="0"/>
                <w:lang w:val="en-PH"/>
              </w:rPr>
              <w:tab/>
            </w:r>
            <w:r w:rsidRPr="00C83891">
              <w:rPr>
                <w:b w:val="0"/>
                <w:lang w:val="en-PH"/>
              </w:rPr>
              <w:tab/>
            </w:r>
            <w:r w:rsidRPr="00C83891">
              <w:rPr>
                <w:b w:val="0"/>
                <w:lang w:val="en-PH"/>
              </w:rPr>
              <w:tab/>
            </w:r>
            <w:r>
              <w:rPr>
                <w:b w:val="0"/>
                <w:lang w:val="en-PH"/>
              </w:rPr>
              <w:t>Senior Web Developer</w:t>
            </w:r>
            <w:r w:rsidRPr="00C83891">
              <w:rPr>
                <w:b w:val="0"/>
                <w:lang w:val="en-PH"/>
              </w:rPr>
              <w:t xml:space="preserve"> </w:t>
            </w:r>
          </w:p>
          <w:p w14:paraId="4195F72E" w14:textId="241172FF" w:rsidR="00C24A53" w:rsidRPr="00C83891" w:rsidRDefault="00C24A53" w:rsidP="00C24A53">
            <w:pPr>
              <w:pStyle w:val="Heading4"/>
              <w:rPr>
                <w:b w:val="0"/>
                <w:lang w:val="en-PH"/>
              </w:rPr>
            </w:pPr>
            <w:r w:rsidRPr="00C83891">
              <w:rPr>
                <w:b w:val="0"/>
                <w:lang w:val="en-PH"/>
              </w:rPr>
              <w:t>Contact Information:</w:t>
            </w:r>
            <w:r w:rsidRPr="00C83891">
              <w:rPr>
                <w:b w:val="0"/>
                <w:lang w:val="en-PH"/>
              </w:rPr>
              <w:tab/>
            </w:r>
            <w:r>
              <w:rPr>
                <w:b w:val="0"/>
                <w:lang w:val="en-PH"/>
              </w:rPr>
              <w:t>09454254851</w:t>
            </w:r>
          </w:p>
          <w:p w14:paraId="27551A18" w14:textId="308CB6EA" w:rsidR="00C24A53" w:rsidRPr="00C24A53" w:rsidRDefault="00C24A53" w:rsidP="00C24A53">
            <w:pPr>
              <w:pStyle w:val="Heading4"/>
              <w:rPr>
                <w:b w:val="0"/>
                <w:lang w:val="en-PH"/>
              </w:rPr>
            </w:pPr>
            <w:r w:rsidRPr="00C83891">
              <w:rPr>
                <w:b w:val="0"/>
                <w:lang w:val="en-PH"/>
              </w:rPr>
              <w:t>Relationship:</w:t>
            </w:r>
            <w:r w:rsidRPr="00C83891">
              <w:rPr>
                <w:b w:val="0"/>
                <w:lang w:val="en-PH"/>
              </w:rPr>
              <w:tab/>
            </w:r>
            <w:r w:rsidRPr="00C83891">
              <w:rPr>
                <w:b w:val="0"/>
                <w:lang w:val="en-PH"/>
              </w:rPr>
              <w:tab/>
            </w:r>
            <w:r>
              <w:rPr>
                <w:b w:val="0"/>
                <w:lang w:val="en-PH"/>
              </w:rPr>
              <w:t>Associate</w:t>
            </w:r>
          </w:p>
          <w:p w14:paraId="4E374E37" w14:textId="77777777" w:rsidR="00C83891" w:rsidRPr="00C83891" w:rsidRDefault="00C83891" w:rsidP="00DA4570">
            <w:pPr>
              <w:pStyle w:val="Heading4"/>
              <w:rPr>
                <w:lang w:val="en-PH"/>
              </w:rPr>
            </w:pPr>
          </w:p>
          <w:p w14:paraId="3AC06474" w14:textId="77777777" w:rsidR="00C83891" w:rsidRPr="00C83891" w:rsidRDefault="00C83891" w:rsidP="00DA4570">
            <w:pPr>
              <w:pStyle w:val="Heading4"/>
              <w:rPr>
                <w:i/>
                <w:lang w:val="en-PH"/>
              </w:rPr>
            </w:pPr>
            <w:r w:rsidRPr="00C83891">
              <w:rPr>
                <w:i/>
                <w:lang w:val="en-PH"/>
              </w:rPr>
              <w:t>I certify that all the above information is true and correct to the best of my ability.</w:t>
            </w:r>
          </w:p>
          <w:p w14:paraId="01DA9321" w14:textId="77777777" w:rsidR="00B06EE2" w:rsidRPr="00C83891" w:rsidRDefault="00B06EE2" w:rsidP="00DA4570">
            <w:pPr>
              <w:rPr>
                <w:lang w:val="en-PH"/>
              </w:rPr>
            </w:pPr>
          </w:p>
          <w:p w14:paraId="118E475D" w14:textId="268D588E" w:rsidR="00C83891" w:rsidRPr="00AC492F" w:rsidRDefault="00B06EE2" w:rsidP="00DA4570">
            <w:pPr>
              <w:pStyle w:val="Heading4"/>
              <w:rPr>
                <w:lang w:val="en-PH"/>
              </w:rPr>
            </w:pPr>
            <w:r>
              <w:rPr>
                <w:lang w:val="en-PH"/>
              </w:rPr>
              <w:t xml:space="preserve">  </w:t>
            </w:r>
            <w:r w:rsidR="00C83891" w:rsidRPr="00C83891">
              <w:rPr>
                <w:lang w:val="en-PH"/>
              </w:rPr>
              <w:t>JASON BANCO RAYGA</w:t>
            </w:r>
            <w:r w:rsidR="00C83891" w:rsidRPr="00C83891">
              <w:rPr>
                <w:lang w:val="en-PH"/>
              </w:rPr>
              <w:tab/>
            </w:r>
            <w:r w:rsidR="00C83891" w:rsidRPr="00C83891">
              <w:rPr>
                <w:lang w:val="en-PH"/>
              </w:rPr>
              <w:tab/>
            </w:r>
            <w:r w:rsidR="00C83891" w:rsidRPr="00C83891">
              <w:rPr>
                <w:lang w:val="en-PH"/>
              </w:rPr>
              <w:tab/>
            </w:r>
            <w:r w:rsidR="00C83891" w:rsidRPr="00C83891">
              <w:rPr>
                <w:lang w:val="en-PH"/>
              </w:rPr>
              <w:tab/>
            </w:r>
            <w:r w:rsidR="00C83891" w:rsidRPr="00C83891">
              <w:rPr>
                <w:lang w:val="en-PH"/>
              </w:rPr>
              <w:tab/>
              <w:t xml:space="preserve">                                                                ________________________</w:t>
            </w:r>
            <w:r>
              <w:rPr>
                <w:lang w:val="en-PH"/>
              </w:rPr>
              <w:t>_</w:t>
            </w:r>
            <w:r w:rsidR="00C83891" w:rsidRPr="00C83891">
              <w:rPr>
                <w:lang w:val="en-PH"/>
              </w:rPr>
              <w:t xml:space="preserve">                                                                                                      </w:t>
            </w:r>
            <w:r w:rsidR="00C83891">
              <w:rPr>
                <w:lang w:val="en-PH"/>
              </w:rPr>
              <w:t xml:space="preserve">   </w:t>
            </w:r>
            <w:r w:rsidR="00C83891" w:rsidRPr="00C83891">
              <w:rPr>
                <w:lang w:val="en-PH"/>
              </w:rPr>
              <w:t>Jason B, Rayga</w:t>
            </w:r>
            <w:r w:rsidR="00C83891">
              <w:rPr>
                <w:lang w:val="en-PH"/>
              </w:rPr>
              <w:t xml:space="preserve"> - Applicant</w:t>
            </w:r>
          </w:p>
        </w:tc>
      </w:tr>
    </w:tbl>
    <w:p w14:paraId="3267A569" w14:textId="77777777" w:rsidR="0043117B" w:rsidRDefault="00D06876" w:rsidP="003F7F72">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00BB9" w14:textId="77777777" w:rsidR="00D06876" w:rsidRDefault="00D06876" w:rsidP="000C45FF">
      <w:r>
        <w:separator/>
      </w:r>
    </w:p>
  </w:endnote>
  <w:endnote w:type="continuationSeparator" w:id="0">
    <w:p w14:paraId="23C37634" w14:textId="77777777" w:rsidR="00D06876" w:rsidRDefault="00D0687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8F6DF" w14:textId="77777777" w:rsidR="00D06876" w:rsidRDefault="00D06876" w:rsidP="000C45FF">
      <w:r>
        <w:separator/>
      </w:r>
    </w:p>
  </w:footnote>
  <w:footnote w:type="continuationSeparator" w:id="0">
    <w:p w14:paraId="05FB6146" w14:textId="77777777" w:rsidR="00D06876" w:rsidRDefault="00D0687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F57BA" w14:textId="77777777" w:rsidR="000C45FF" w:rsidRDefault="000C45FF">
    <w:pPr>
      <w:pStyle w:val="Header"/>
    </w:pPr>
    <w:r>
      <w:rPr>
        <w:noProof/>
        <w:lang w:val="en-PH" w:eastAsia="en-PH"/>
      </w:rPr>
      <w:drawing>
        <wp:anchor distT="0" distB="0" distL="114300" distR="114300" simplePos="0" relativeHeight="251658240" behindDoc="1" locked="0" layoutInCell="1" allowOverlap="1" wp14:anchorId="3205B8CF" wp14:editId="208F9E8A">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removePersonalInformation/>
  <w:removeDateAndTime/>
  <w:activeWritingStyle w:appName="MSWord" w:lang="en-PH" w:vendorID="64" w:dllVersion="6" w:nlCheck="1" w:checkStyle="0"/>
  <w:activeWritingStyle w:appName="MSWord" w:lang="en-US" w:vendorID="64" w:dllVersion="6" w:nlCheck="1" w:checkStyle="0"/>
  <w:activeWritingStyle w:appName="MSWord" w:lang="en-US" w:vendorID="64" w:dllVersion="0" w:nlCheck="1" w:checkStyle="0"/>
  <w:activeWritingStyle w:appName="MSWord" w:lang="en-PH"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BE2"/>
    <w:rsid w:val="000049F7"/>
    <w:rsid w:val="00036450"/>
    <w:rsid w:val="00094499"/>
    <w:rsid w:val="000A4F1D"/>
    <w:rsid w:val="000C45FF"/>
    <w:rsid w:val="000E3FD1"/>
    <w:rsid w:val="00112054"/>
    <w:rsid w:val="001525E1"/>
    <w:rsid w:val="00164DCC"/>
    <w:rsid w:val="00180329"/>
    <w:rsid w:val="0019001F"/>
    <w:rsid w:val="001A74A5"/>
    <w:rsid w:val="001B2ABD"/>
    <w:rsid w:val="001E0391"/>
    <w:rsid w:val="001E1759"/>
    <w:rsid w:val="001F1ECC"/>
    <w:rsid w:val="00231171"/>
    <w:rsid w:val="002400EB"/>
    <w:rsid w:val="00256CF7"/>
    <w:rsid w:val="00281FD5"/>
    <w:rsid w:val="00290DC3"/>
    <w:rsid w:val="0030481B"/>
    <w:rsid w:val="003156FC"/>
    <w:rsid w:val="003254B5"/>
    <w:rsid w:val="003649E9"/>
    <w:rsid w:val="0037121F"/>
    <w:rsid w:val="003A6B7D"/>
    <w:rsid w:val="003B06CA"/>
    <w:rsid w:val="003E766A"/>
    <w:rsid w:val="003F7F72"/>
    <w:rsid w:val="004071FC"/>
    <w:rsid w:val="00445947"/>
    <w:rsid w:val="0045368E"/>
    <w:rsid w:val="0046193D"/>
    <w:rsid w:val="00475970"/>
    <w:rsid w:val="004813B3"/>
    <w:rsid w:val="00496591"/>
    <w:rsid w:val="004C63E4"/>
    <w:rsid w:val="004D3011"/>
    <w:rsid w:val="005262AC"/>
    <w:rsid w:val="00583C00"/>
    <w:rsid w:val="005E39D5"/>
    <w:rsid w:val="00600670"/>
    <w:rsid w:val="0062024E"/>
    <w:rsid w:val="0062123A"/>
    <w:rsid w:val="00646E75"/>
    <w:rsid w:val="006771D0"/>
    <w:rsid w:val="00715FCB"/>
    <w:rsid w:val="00727F49"/>
    <w:rsid w:val="00743101"/>
    <w:rsid w:val="007775E1"/>
    <w:rsid w:val="007867A0"/>
    <w:rsid w:val="007927F5"/>
    <w:rsid w:val="007C4E9B"/>
    <w:rsid w:val="00802CA0"/>
    <w:rsid w:val="00872B82"/>
    <w:rsid w:val="00897E74"/>
    <w:rsid w:val="008B5D44"/>
    <w:rsid w:val="008C43E3"/>
    <w:rsid w:val="009260CD"/>
    <w:rsid w:val="00952C25"/>
    <w:rsid w:val="009E10F8"/>
    <w:rsid w:val="00A2118D"/>
    <w:rsid w:val="00A40EF9"/>
    <w:rsid w:val="00AC492F"/>
    <w:rsid w:val="00AC4AA1"/>
    <w:rsid w:val="00AD76E2"/>
    <w:rsid w:val="00AE5750"/>
    <w:rsid w:val="00AE6746"/>
    <w:rsid w:val="00B06EE2"/>
    <w:rsid w:val="00B10E4E"/>
    <w:rsid w:val="00B20152"/>
    <w:rsid w:val="00B359E4"/>
    <w:rsid w:val="00B455EB"/>
    <w:rsid w:val="00B510ED"/>
    <w:rsid w:val="00B5553B"/>
    <w:rsid w:val="00B57D98"/>
    <w:rsid w:val="00B70850"/>
    <w:rsid w:val="00C066B6"/>
    <w:rsid w:val="00C24A53"/>
    <w:rsid w:val="00C37BA1"/>
    <w:rsid w:val="00C4674C"/>
    <w:rsid w:val="00C506CF"/>
    <w:rsid w:val="00C72BED"/>
    <w:rsid w:val="00C83891"/>
    <w:rsid w:val="00C9578B"/>
    <w:rsid w:val="00CB0055"/>
    <w:rsid w:val="00CB3016"/>
    <w:rsid w:val="00D06876"/>
    <w:rsid w:val="00D16988"/>
    <w:rsid w:val="00D2522B"/>
    <w:rsid w:val="00D422DE"/>
    <w:rsid w:val="00D5459D"/>
    <w:rsid w:val="00DA1F4D"/>
    <w:rsid w:val="00DA4570"/>
    <w:rsid w:val="00DD172A"/>
    <w:rsid w:val="00DF7023"/>
    <w:rsid w:val="00E020CB"/>
    <w:rsid w:val="00E06BE2"/>
    <w:rsid w:val="00E25A26"/>
    <w:rsid w:val="00E27B8B"/>
    <w:rsid w:val="00E4381A"/>
    <w:rsid w:val="00E55D74"/>
    <w:rsid w:val="00E82406"/>
    <w:rsid w:val="00E87D1A"/>
    <w:rsid w:val="00F13C38"/>
    <w:rsid w:val="00F60274"/>
    <w:rsid w:val="00F77FB9"/>
    <w:rsid w:val="00FB068F"/>
    <w:rsid w:val="00FC61E4"/>
    <w:rsid w:val="00FD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637A"/>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469553">
      <w:bodyDiv w:val="1"/>
      <w:marLeft w:val="0"/>
      <w:marRight w:val="0"/>
      <w:marTop w:val="0"/>
      <w:marBottom w:val="0"/>
      <w:divBdr>
        <w:top w:val="none" w:sz="0" w:space="0" w:color="auto"/>
        <w:left w:val="none" w:sz="0" w:space="0" w:color="auto"/>
        <w:bottom w:val="none" w:sz="0" w:space="0" w:color="auto"/>
        <w:right w:val="none" w:sz="0" w:space="0" w:color="auto"/>
      </w:divBdr>
    </w:div>
    <w:div w:id="80111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aygajason@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rayga.github.io/JasonRayga/" TargetMode="Externa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ayga\AppData\Local\Packages\Microsoft.Office.Desktop_8wekyb3d8bbwe\LocalCache\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BBA993E4D24D7FB58C306BDA2C24F9"/>
        <w:category>
          <w:name w:val="General"/>
          <w:gallery w:val="placeholder"/>
        </w:category>
        <w:types>
          <w:type w:val="bbPlcHdr"/>
        </w:types>
        <w:behaviors>
          <w:behavior w:val="content"/>
        </w:behaviors>
        <w:guid w:val="{1BECC3A3-387D-4C2E-9AB3-B63F90FF9346}"/>
      </w:docPartPr>
      <w:docPartBody>
        <w:p w:rsidR="00117A83" w:rsidRDefault="00CC6008">
          <w:pPr>
            <w:pStyle w:val="0DBBA993E4D24D7FB58C306BDA2C24F9"/>
          </w:pPr>
          <w:r w:rsidRPr="00D5459D">
            <w:t>Profile</w:t>
          </w:r>
        </w:p>
      </w:docPartBody>
    </w:docPart>
    <w:docPart>
      <w:docPartPr>
        <w:name w:val="2AEFD0A9445E41AF8BA806A68999FC56"/>
        <w:category>
          <w:name w:val="General"/>
          <w:gallery w:val="placeholder"/>
        </w:category>
        <w:types>
          <w:type w:val="bbPlcHdr"/>
        </w:types>
        <w:behaviors>
          <w:behavior w:val="content"/>
        </w:behaviors>
        <w:guid w:val="{DBBDF791-2708-4192-B3B1-AF7A718F823D}"/>
      </w:docPartPr>
      <w:docPartBody>
        <w:p w:rsidR="00117A83" w:rsidRDefault="00CC6008">
          <w:pPr>
            <w:pStyle w:val="2AEFD0A9445E41AF8BA806A68999FC56"/>
          </w:pPr>
          <w:r w:rsidRPr="00CB0055">
            <w:t>Contact</w:t>
          </w:r>
        </w:p>
      </w:docPartBody>
    </w:docPart>
    <w:docPart>
      <w:docPartPr>
        <w:name w:val="AE497A5688774F239AD0178E6F967EFB"/>
        <w:category>
          <w:name w:val="General"/>
          <w:gallery w:val="placeholder"/>
        </w:category>
        <w:types>
          <w:type w:val="bbPlcHdr"/>
        </w:types>
        <w:behaviors>
          <w:behavior w:val="content"/>
        </w:behaviors>
        <w:guid w:val="{C2B83A86-0F35-4558-A28F-E6B9DB23DF84}"/>
      </w:docPartPr>
      <w:docPartBody>
        <w:p w:rsidR="00117A83" w:rsidRDefault="00CC6008">
          <w:pPr>
            <w:pStyle w:val="AE497A5688774F239AD0178E6F967EFB"/>
          </w:pPr>
          <w:r w:rsidRPr="004D3011">
            <w:t>WEBSITE:</w:t>
          </w:r>
        </w:p>
      </w:docPartBody>
    </w:docPart>
    <w:docPart>
      <w:docPartPr>
        <w:name w:val="164A6F76A8684C8183D4381166563910"/>
        <w:category>
          <w:name w:val="General"/>
          <w:gallery w:val="placeholder"/>
        </w:category>
        <w:types>
          <w:type w:val="bbPlcHdr"/>
        </w:types>
        <w:behaviors>
          <w:behavior w:val="content"/>
        </w:behaviors>
        <w:guid w:val="{0823CDD6-CAD9-48C2-B1A4-E018AD14A527}"/>
      </w:docPartPr>
      <w:docPartBody>
        <w:p w:rsidR="00117A83" w:rsidRDefault="00CC6008">
          <w:pPr>
            <w:pStyle w:val="164A6F76A8684C8183D4381166563910"/>
          </w:pPr>
          <w:r w:rsidRPr="004D3011">
            <w:t>EMAIL:</w:t>
          </w:r>
        </w:p>
      </w:docPartBody>
    </w:docPart>
    <w:docPart>
      <w:docPartPr>
        <w:name w:val="44DDA59B8DD44E4681113A483ADB0A81"/>
        <w:category>
          <w:name w:val="General"/>
          <w:gallery w:val="placeholder"/>
        </w:category>
        <w:types>
          <w:type w:val="bbPlcHdr"/>
        </w:types>
        <w:behaviors>
          <w:behavior w:val="content"/>
        </w:behaviors>
        <w:guid w:val="{47FBEAC4-FA55-46E1-9B5D-7661092B6004}"/>
      </w:docPartPr>
      <w:docPartBody>
        <w:p w:rsidR="00117A83" w:rsidRDefault="00CC6008">
          <w:pPr>
            <w:pStyle w:val="44DDA59B8DD44E4681113A483ADB0A81"/>
          </w:pPr>
          <w:r w:rsidRPr="00CB0055">
            <w:t>Hobbies</w:t>
          </w:r>
        </w:p>
      </w:docPartBody>
    </w:docPart>
    <w:docPart>
      <w:docPartPr>
        <w:name w:val="7309B16792DB420983692FD7BB8E9343"/>
        <w:category>
          <w:name w:val="General"/>
          <w:gallery w:val="placeholder"/>
        </w:category>
        <w:types>
          <w:type w:val="bbPlcHdr"/>
        </w:types>
        <w:behaviors>
          <w:behavior w:val="content"/>
        </w:behaviors>
        <w:guid w:val="{AB6F7661-51BB-4169-A38E-AEEC492E1BF1}"/>
      </w:docPartPr>
      <w:docPartBody>
        <w:p w:rsidR="00117A83" w:rsidRDefault="00CC6008">
          <w:pPr>
            <w:pStyle w:val="7309B16792DB420983692FD7BB8E9343"/>
          </w:pPr>
          <w:r w:rsidRPr="00036450">
            <w:t>EDUCATION</w:t>
          </w:r>
        </w:p>
      </w:docPartBody>
    </w:docPart>
    <w:docPart>
      <w:docPartPr>
        <w:name w:val="BCF2C2C998EB4D3FAECE5DBB2201B831"/>
        <w:category>
          <w:name w:val="General"/>
          <w:gallery w:val="placeholder"/>
        </w:category>
        <w:types>
          <w:type w:val="bbPlcHdr"/>
        </w:types>
        <w:behaviors>
          <w:behavior w:val="content"/>
        </w:behaviors>
        <w:guid w:val="{4C0697D7-11F1-4D76-BCF8-E7F51FBB0C12}"/>
      </w:docPartPr>
      <w:docPartBody>
        <w:p w:rsidR="00117A83" w:rsidRDefault="00CC6008">
          <w:pPr>
            <w:pStyle w:val="BCF2C2C998EB4D3FAECE5DBB2201B831"/>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EB1"/>
    <w:rsid w:val="000954BD"/>
    <w:rsid w:val="00117A83"/>
    <w:rsid w:val="004B3BB6"/>
    <w:rsid w:val="005978A0"/>
    <w:rsid w:val="005D1C0C"/>
    <w:rsid w:val="006E4AD5"/>
    <w:rsid w:val="00726F95"/>
    <w:rsid w:val="00902EB1"/>
    <w:rsid w:val="009A6AC9"/>
    <w:rsid w:val="00CC6008"/>
    <w:rsid w:val="00E422A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0A2C788C443A69430546D0B923C89">
    <w:name w:val="5EA0A2C788C443A69430546D0B923C89"/>
  </w:style>
  <w:style w:type="paragraph" w:customStyle="1" w:styleId="415F503EF24244F6BB90A7C2CC6629F4">
    <w:name w:val="415F503EF24244F6BB90A7C2CC6629F4"/>
  </w:style>
  <w:style w:type="paragraph" w:customStyle="1" w:styleId="0DBBA993E4D24D7FB58C306BDA2C24F9">
    <w:name w:val="0DBBA993E4D24D7FB58C306BDA2C24F9"/>
  </w:style>
  <w:style w:type="paragraph" w:customStyle="1" w:styleId="F9389644F09845B981C56DF03BE39512">
    <w:name w:val="F9389644F09845B981C56DF03BE39512"/>
  </w:style>
  <w:style w:type="paragraph" w:customStyle="1" w:styleId="2AEFD0A9445E41AF8BA806A68999FC56">
    <w:name w:val="2AEFD0A9445E41AF8BA806A68999FC56"/>
  </w:style>
  <w:style w:type="paragraph" w:customStyle="1" w:styleId="8FDA694F0CE445A79CE445430466C161">
    <w:name w:val="8FDA694F0CE445A79CE445430466C161"/>
  </w:style>
  <w:style w:type="paragraph" w:customStyle="1" w:styleId="83E236D1D19545D3AFDA343E34C5EB73">
    <w:name w:val="83E236D1D19545D3AFDA343E34C5EB73"/>
  </w:style>
  <w:style w:type="paragraph" w:customStyle="1" w:styleId="AE497A5688774F239AD0178E6F967EFB">
    <w:name w:val="AE497A5688774F239AD0178E6F967EFB"/>
  </w:style>
  <w:style w:type="paragraph" w:customStyle="1" w:styleId="A3D2F099C8A44D3ABB2B8C14C868B800">
    <w:name w:val="A3D2F099C8A44D3ABB2B8C14C868B800"/>
  </w:style>
  <w:style w:type="paragraph" w:customStyle="1" w:styleId="164A6F76A8684C8183D4381166563910">
    <w:name w:val="164A6F76A8684C8183D4381166563910"/>
  </w:style>
  <w:style w:type="character" w:styleId="Hyperlink">
    <w:name w:val="Hyperlink"/>
    <w:basedOn w:val="DefaultParagraphFont"/>
    <w:uiPriority w:val="99"/>
    <w:unhideWhenUsed/>
    <w:rPr>
      <w:color w:val="C45911" w:themeColor="accent2" w:themeShade="BF"/>
      <w:u w:val="single"/>
    </w:rPr>
  </w:style>
  <w:style w:type="paragraph" w:customStyle="1" w:styleId="FF09CAFB26684FB8BCA3E4A84AF725CB">
    <w:name w:val="FF09CAFB26684FB8BCA3E4A84AF725CB"/>
  </w:style>
  <w:style w:type="paragraph" w:customStyle="1" w:styleId="44DDA59B8DD44E4681113A483ADB0A81">
    <w:name w:val="44DDA59B8DD44E4681113A483ADB0A81"/>
  </w:style>
  <w:style w:type="paragraph" w:customStyle="1" w:styleId="6FE5AD66B5B7438893AA3B624FBE794B">
    <w:name w:val="6FE5AD66B5B7438893AA3B624FBE794B"/>
  </w:style>
  <w:style w:type="paragraph" w:customStyle="1" w:styleId="4698288B09FA4FD287400D9CD9D579D3">
    <w:name w:val="4698288B09FA4FD287400D9CD9D579D3"/>
  </w:style>
  <w:style w:type="paragraph" w:customStyle="1" w:styleId="53D693CE54724156AFDCC9C7FCCE21DF">
    <w:name w:val="53D693CE54724156AFDCC9C7FCCE21DF"/>
  </w:style>
  <w:style w:type="paragraph" w:customStyle="1" w:styleId="37BF954DD243435EA7FE8F2BF95B6ED2">
    <w:name w:val="37BF954DD243435EA7FE8F2BF95B6ED2"/>
  </w:style>
  <w:style w:type="paragraph" w:customStyle="1" w:styleId="7309B16792DB420983692FD7BB8E9343">
    <w:name w:val="7309B16792DB420983692FD7BB8E9343"/>
  </w:style>
  <w:style w:type="paragraph" w:customStyle="1" w:styleId="A2894D271ABC47CF9034AFCBCF059EFC">
    <w:name w:val="A2894D271ABC47CF9034AFCBCF059EFC"/>
  </w:style>
  <w:style w:type="paragraph" w:customStyle="1" w:styleId="1DFAAF259F684EE895D948D6D43526A2">
    <w:name w:val="1DFAAF259F684EE895D948D6D43526A2"/>
  </w:style>
  <w:style w:type="paragraph" w:customStyle="1" w:styleId="60BF0EBC9E434397A3AC50081F8EBC92">
    <w:name w:val="60BF0EBC9E434397A3AC50081F8EBC92"/>
  </w:style>
  <w:style w:type="paragraph" w:customStyle="1" w:styleId="073013ED2794467F8EF5FB498211880A">
    <w:name w:val="073013ED2794467F8EF5FB498211880A"/>
  </w:style>
  <w:style w:type="paragraph" w:customStyle="1" w:styleId="61CAB4505A124DA097FEB04ADD61E604">
    <w:name w:val="61CAB4505A124DA097FEB04ADD61E604"/>
  </w:style>
  <w:style w:type="paragraph" w:customStyle="1" w:styleId="9FB31299272C422392A661678339C571">
    <w:name w:val="9FB31299272C422392A661678339C571"/>
  </w:style>
  <w:style w:type="paragraph" w:customStyle="1" w:styleId="1259A9A463524CA2BBF9C5EFA36CCECA">
    <w:name w:val="1259A9A463524CA2BBF9C5EFA36CCECA"/>
  </w:style>
  <w:style w:type="paragraph" w:customStyle="1" w:styleId="BCF2C2C998EB4D3FAECE5DBB2201B831">
    <w:name w:val="BCF2C2C998EB4D3FAECE5DBB2201B831"/>
  </w:style>
  <w:style w:type="paragraph" w:customStyle="1" w:styleId="2E6D0AFC7250423E8433BDDB27C0CFFD">
    <w:name w:val="2E6D0AFC7250423E8433BDDB27C0CFFD"/>
  </w:style>
  <w:style w:type="paragraph" w:customStyle="1" w:styleId="6CCF8231856945ADA9B5B46AB068AE1D">
    <w:name w:val="6CCF8231856945ADA9B5B46AB068AE1D"/>
  </w:style>
  <w:style w:type="paragraph" w:customStyle="1" w:styleId="B489BDD009F34659A6809900691B3DB4">
    <w:name w:val="B489BDD009F34659A6809900691B3DB4"/>
  </w:style>
  <w:style w:type="paragraph" w:customStyle="1" w:styleId="637A6F280D5E4536807C5F9B596C533C">
    <w:name w:val="637A6F280D5E4536807C5F9B596C533C"/>
  </w:style>
  <w:style w:type="paragraph" w:customStyle="1" w:styleId="6ECD09875FC34CF58F1B18835322A082">
    <w:name w:val="6ECD09875FC34CF58F1B18835322A082"/>
  </w:style>
  <w:style w:type="paragraph" w:customStyle="1" w:styleId="42350ECE682E42C8A7DF21F20882458A">
    <w:name w:val="42350ECE682E42C8A7DF21F20882458A"/>
  </w:style>
  <w:style w:type="paragraph" w:customStyle="1" w:styleId="6AFBAFAB56684806805E094A65984C82">
    <w:name w:val="6AFBAFAB56684806805E094A65984C82"/>
  </w:style>
  <w:style w:type="paragraph" w:customStyle="1" w:styleId="586F1E31C72E450799139ACE460C545C">
    <w:name w:val="586F1E31C72E450799139ACE460C545C"/>
  </w:style>
  <w:style w:type="paragraph" w:customStyle="1" w:styleId="0BE2DE0F171D475381D89DBBD38188AD">
    <w:name w:val="0BE2DE0F171D475381D89DBBD38188AD"/>
  </w:style>
  <w:style w:type="paragraph" w:customStyle="1" w:styleId="D32B20F5B1314879B7239EDA7C497A0E">
    <w:name w:val="D32B20F5B1314879B7239EDA7C497A0E"/>
  </w:style>
  <w:style w:type="paragraph" w:customStyle="1" w:styleId="F3F25A900E4543459175E8EFEC2204D1">
    <w:name w:val="F3F25A900E4543459175E8EFEC2204D1"/>
  </w:style>
  <w:style w:type="paragraph" w:customStyle="1" w:styleId="857D7C2748E1443B8BD539D4BF27E713">
    <w:name w:val="857D7C2748E1443B8BD539D4BF27E713"/>
  </w:style>
  <w:style w:type="paragraph" w:customStyle="1" w:styleId="A12953D7DF1F434CBFB1BAD65A622BB7">
    <w:name w:val="A12953D7DF1F434CBFB1BAD65A622BB7"/>
  </w:style>
  <w:style w:type="paragraph" w:customStyle="1" w:styleId="127B26D37F824EF0B53AD398877DCE77">
    <w:name w:val="127B26D37F824EF0B53AD398877DCE77"/>
  </w:style>
  <w:style w:type="paragraph" w:customStyle="1" w:styleId="2FC31E5CA96C450D80A2FC02AFA81A33">
    <w:name w:val="2FC31E5CA96C450D80A2FC02AFA81A3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D05C6F4786E940E5AD088303FFE8CE0A">
    <w:name w:val="D05C6F4786E940E5AD088303FFE8CE0A"/>
  </w:style>
  <w:style w:type="paragraph" w:customStyle="1" w:styleId="C2710A22A96042268B4A94F0054B818D">
    <w:name w:val="C2710A22A96042268B4A94F0054B818D"/>
    <w:rsid w:val="00902EB1"/>
  </w:style>
  <w:style w:type="paragraph" w:customStyle="1" w:styleId="4D624343F4CE42339854F30442415EBF">
    <w:name w:val="4D624343F4CE42339854F30442415EBF"/>
    <w:rsid w:val="00902EB1"/>
  </w:style>
  <w:style w:type="paragraph" w:customStyle="1" w:styleId="F025674C9AEA42B9AA9870C412ED3883">
    <w:name w:val="F025674C9AEA42B9AA9870C412ED3883"/>
    <w:rsid w:val="00902EB1"/>
  </w:style>
  <w:style w:type="paragraph" w:customStyle="1" w:styleId="9488446B287B4A6DB140EB92CF67D8C0">
    <w:name w:val="9488446B287B4A6DB140EB92CF67D8C0"/>
    <w:rsid w:val="00902EB1"/>
  </w:style>
  <w:style w:type="paragraph" w:customStyle="1" w:styleId="1D074F66E1C24493BFC323CAB12136BE">
    <w:name w:val="1D074F66E1C24493BFC323CAB12136BE"/>
    <w:rsid w:val="00902EB1"/>
  </w:style>
  <w:style w:type="paragraph" w:customStyle="1" w:styleId="05CD857BA6B34E538D4DF0F77E38AA3B">
    <w:name w:val="05CD857BA6B34E538D4DF0F77E38AA3B"/>
    <w:rsid w:val="00902EB1"/>
  </w:style>
  <w:style w:type="paragraph" w:customStyle="1" w:styleId="46C099733AA34416826A2E21C29998AD">
    <w:name w:val="46C099733AA34416826A2E21C29998AD"/>
    <w:rsid w:val="00902EB1"/>
  </w:style>
  <w:style w:type="paragraph" w:customStyle="1" w:styleId="06D712D2F0B34BA6BF495DEFD75851A9">
    <w:name w:val="06D712D2F0B34BA6BF495DEFD75851A9"/>
    <w:rsid w:val="00902EB1"/>
  </w:style>
  <w:style w:type="paragraph" w:customStyle="1" w:styleId="828CF525E3704A7EADFC46E5DA35EF25">
    <w:name w:val="828CF525E3704A7EADFC46E5DA35EF25"/>
    <w:rsid w:val="00902EB1"/>
  </w:style>
  <w:style w:type="paragraph" w:customStyle="1" w:styleId="5830A21107EE4E45832B20F23919E9B3">
    <w:name w:val="5830A21107EE4E45832B20F23919E9B3"/>
    <w:rsid w:val="00902EB1"/>
  </w:style>
  <w:style w:type="paragraph" w:customStyle="1" w:styleId="C4C22803EF494D2DA89848DDD3A7C03E">
    <w:name w:val="C4C22803EF494D2DA89848DDD3A7C03E"/>
    <w:rsid w:val="00902EB1"/>
  </w:style>
  <w:style w:type="paragraph" w:customStyle="1" w:styleId="EE2E9E177F2442B0B85AC4BC126CAA97">
    <w:name w:val="EE2E9E177F2442B0B85AC4BC126CAA97"/>
    <w:rsid w:val="00902EB1"/>
  </w:style>
  <w:style w:type="paragraph" w:customStyle="1" w:styleId="68B5C46A0F7C4A8DB04F86396816C53C">
    <w:name w:val="68B5C46A0F7C4A8DB04F86396816C53C"/>
    <w:rsid w:val="00902EB1"/>
  </w:style>
  <w:style w:type="paragraph" w:customStyle="1" w:styleId="1E2E1CA00F214211B5E70F2507A83CA8">
    <w:name w:val="1E2E1CA00F214211B5E70F2507A83CA8"/>
    <w:rsid w:val="00902EB1"/>
  </w:style>
  <w:style w:type="paragraph" w:customStyle="1" w:styleId="543313A2147346428AAE6CAB78AEE43C">
    <w:name w:val="543313A2147346428AAE6CAB78AEE43C"/>
    <w:rsid w:val="00902EB1"/>
  </w:style>
  <w:style w:type="paragraph" w:customStyle="1" w:styleId="9149A088862D45188D7F51E93403E2C9">
    <w:name w:val="9149A088862D45188D7F51E93403E2C9"/>
    <w:rsid w:val="00902EB1"/>
  </w:style>
  <w:style w:type="paragraph" w:customStyle="1" w:styleId="6CE5EA26A4CB4AE1B2D02FBDD0773923">
    <w:name w:val="6CE5EA26A4CB4AE1B2D02FBDD0773923"/>
    <w:rsid w:val="00902EB1"/>
  </w:style>
  <w:style w:type="paragraph" w:customStyle="1" w:styleId="794725506F444BDFBAA31D9DED8E7121">
    <w:name w:val="794725506F444BDFBAA31D9DED8E7121"/>
    <w:rsid w:val="00902EB1"/>
  </w:style>
  <w:style w:type="paragraph" w:customStyle="1" w:styleId="2AB673D9A5984649BEEC7B9FCD9B8776">
    <w:name w:val="2AB673D9A5984649BEEC7B9FCD9B8776"/>
    <w:rsid w:val="00902EB1"/>
  </w:style>
  <w:style w:type="paragraph" w:customStyle="1" w:styleId="295D396400124491BE4F03DC64D94D91">
    <w:name w:val="295D396400124491BE4F03DC64D94D91"/>
    <w:rsid w:val="00902EB1"/>
  </w:style>
  <w:style w:type="paragraph" w:customStyle="1" w:styleId="0A8286C3B17942A88AE0E465397B2D7F">
    <w:name w:val="0A8286C3B17942A88AE0E465397B2D7F"/>
    <w:rsid w:val="00902EB1"/>
  </w:style>
  <w:style w:type="paragraph" w:customStyle="1" w:styleId="1FC1D5041ACB4250B8FF0C04A3477A35">
    <w:name w:val="1FC1D5041ACB4250B8FF0C04A3477A35"/>
    <w:rsid w:val="00902EB1"/>
  </w:style>
  <w:style w:type="paragraph" w:customStyle="1" w:styleId="9B64CA0CD1A3433AAE0F56F00F58FE40">
    <w:name w:val="9B64CA0CD1A3433AAE0F56F00F58FE40"/>
    <w:rsid w:val="00902EB1"/>
  </w:style>
  <w:style w:type="paragraph" w:customStyle="1" w:styleId="A91623DF2159471CB2221AB42D58992F">
    <w:name w:val="A91623DF2159471CB2221AB42D58992F"/>
    <w:rsid w:val="00902EB1"/>
  </w:style>
  <w:style w:type="paragraph" w:customStyle="1" w:styleId="21D7050159DC479BAF5DABDBDF54BF5C">
    <w:name w:val="21D7050159DC479BAF5DABDBDF54BF5C"/>
    <w:rsid w:val="00902EB1"/>
  </w:style>
  <w:style w:type="paragraph" w:customStyle="1" w:styleId="7B9E419A9A8947138A5D051E7486154E">
    <w:name w:val="7B9E419A9A8947138A5D051E7486154E"/>
    <w:rsid w:val="00902EB1"/>
  </w:style>
  <w:style w:type="paragraph" w:customStyle="1" w:styleId="574BEEC4110D4FC1993570452992B6DA">
    <w:name w:val="574BEEC4110D4FC1993570452992B6DA"/>
    <w:rsid w:val="00902EB1"/>
  </w:style>
  <w:style w:type="paragraph" w:customStyle="1" w:styleId="55C1F95F9DCF4EA296F6CA3E26339252">
    <w:name w:val="55C1F95F9DCF4EA296F6CA3E26339252"/>
    <w:rsid w:val="00902EB1"/>
  </w:style>
  <w:style w:type="paragraph" w:customStyle="1" w:styleId="4F692FDA08C84071A8769D5C06B3598C">
    <w:name w:val="4F692FDA08C84071A8769D5C06B3598C"/>
    <w:rsid w:val="00902EB1"/>
  </w:style>
  <w:style w:type="paragraph" w:customStyle="1" w:styleId="75CD8D5572504E99A4952177C8EA7DC3">
    <w:name w:val="75CD8D5572504E99A4952177C8EA7DC3"/>
    <w:rsid w:val="00902EB1"/>
  </w:style>
  <w:style w:type="paragraph" w:customStyle="1" w:styleId="AE4F0CFA6D0747A4994363FA061CE09C">
    <w:name w:val="AE4F0CFA6D0747A4994363FA061CE09C"/>
    <w:rsid w:val="00902EB1"/>
  </w:style>
  <w:style w:type="paragraph" w:customStyle="1" w:styleId="1C3815AE1EA84258B7BFF08CDC20F338">
    <w:name w:val="1C3815AE1EA84258B7BFF08CDC20F338"/>
    <w:rsid w:val="00902EB1"/>
  </w:style>
  <w:style w:type="paragraph" w:customStyle="1" w:styleId="D1E7D3DE9AAE494E97DC9664F2B1B4D4">
    <w:name w:val="D1E7D3DE9AAE494E97DC9664F2B1B4D4"/>
    <w:rsid w:val="00902EB1"/>
  </w:style>
  <w:style w:type="paragraph" w:customStyle="1" w:styleId="83B91395903C496F836186C7C6F2F787">
    <w:name w:val="83B91395903C496F836186C7C6F2F787"/>
    <w:rsid w:val="00902EB1"/>
  </w:style>
  <w:style w:type="paragraph" w:customStyle="1" w:styleId="65FBBCBBB2CD4A9C9E0B6581453F04B4">
    <w:name w:val="65FBBCBBB2CD4A9C9E0B6581453F04B4"/>
    <w:rsid w:val="000954BD"/>
  </w:style>
  <w:style w:type="paragraph" w:customStyle="1" w:styleId="93FC2C3D4E474A17A772D63D96CB7B84">
    <w:name w:val="93FC2C3D4E474A17A772D63D96CB7B84"/>
    <w:rsid w:val="000954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5E7BD-2EA5-46C2-8DA7-BADC57CFB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2019-06-24T12:55:00Z</dcterms:created>
  <dcterms:modified xsi:type="dcterms:W3CDTF">2019-07-04T14:57:00Z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